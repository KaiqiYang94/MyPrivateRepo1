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The University of Melbourne</w:t>
      </w:r>
    </w:p>
    <w:p w14:paraId="35801B86" w14:textId="370D6EF4"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COMP90049 Knowledge Technologies</w:t>
      </w:r>
    </w:p>
    <w:p w14:paraId="15348945" w14:textId="2C67D58C" w:rsidR="0056698E" w:rsidRPr="00C75368" w:rsidRDefault="00CC04D7" w:rsidP="0084160D">
      <w:pPr>
        <w:autoSpaceDE w:val="0"/>
        <w:spacing w:after="240" w:line="360" w:lineRule="atLeast"/>
        <w:ind w:firstLine="0"/>
        <w:jc w:val="center"/>
        <w:rPr>
          <w:color w:val="000000"/>
          <w:kern w:val="0"/>
          <w:sz w:val="28"/>
          <w:szCs w:val="32"/>
        </w:rPr>
      </w:pPr>
      <w:r w:rsidRPr="00C75368">
        <w:rPr>
          <w:color w:val="000000"/>
          <w:kern w:val="0"/>
          <w:sz w:val="28"/>
          <w:szCs w:val="32"/>
        </w:rPr>
        <w:t>Project 2</w:t>
      </w:r>
    </w:p>
    <w:p w14:paraId="6D2F31AF" w14:textId="77777777" w:rsidR="0056698E" w:rsidRPr="00C75368" w:rsidRDefault="0056698E" w:rsidP="0056698E">
      <w:pPr>
        <w:autoSpaceDE w:val="0"/>
        <w:spacing w:after="240" w:line="360" w:lineRule="atLeast"/>
        <w:ind w:firstLine="0"/>
        <w:jc w:val="center"/>
        <w:rPr>
          <w:color w:val="000000"/>
          <w:kern w:val="0"/>
          <w:szCs w:val="24"/>
        </w:rPr>
      </w:pPr>
    </w:p>
    <w:p w14:paraId="3CEF0260" w14:textId="77777777" w:rsidR="00D40114" w:rsidRPr="00C75368" w:rsidRDefault="00D40114">
      <w:pPr>
        <w:spacing w:after="120"/>
        <w:rPr>
          <w:szCs w:val="24"/>
        </w:rPr>
      </w:pPr>
    </w:p>
    <w:p w14:paraId="383AE87A" w14:textId="77777777" w:rsidR="00D40114" w:rsidRPr="00C75368" w:rsidRDefault="00D40114">
      <w:pPr>
        <w:spacing w:after="120"/>
        <w:rPr>
          <w:szCs w:val="24"/>
        </w:rPr>
        <w:sectPr w:rsidR="00D40114" w:rsidRPr="00C75368">
          <w:type w:val="continuous"/>
          <w:pgSz w:w="11906" w:h="16838"/>
          <w:pgMar w:top="1134" w:right="1134" w:bottom="1134" w:left="1134" w:header="720" w:footer="720" w:gutter="0"/>
          <w:cols w:space="720"/>
          <w:formProt w:val="0"/>
          <w:noEndnote/>
        </w:sectPr>
      </w:pPr>
    </w:p>
    <w:p w14:paraId="7A447EA5" w14:textId="136C15D6" w:rsidR="00D40114" w:rsidRPr="00C75368" w:rsidRDefault="0094054B" w:rsidP="00D646D8">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lastRenderedPageBreak/>
        <w:t>1</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Introduction</w:t>
      </w:r>
    </w:p>
    <w:p w14:paraId="6FB4700D" w14:textId="7DD1280E" w:rsidR="006A56AF" w:rsidRPr="00C75368" w:rsidRDefault="00CB5C7A" w:rsidP="006A56AF">
      <w:pPr>
        <w:pStyle w:val="Heading1"/>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This report is written for the second project of the subject knowledge technology. The purpos</w:t>
      </w:r>
      <w:r w:rsidR="0071483A" w:rsidRPr="00C75368">
        <w:rPr>
          <w:rFonts w:ascii="Times New Roman" w:eastAsia="Times New Roman" w:hAnsi="Times New Roman" w:cs="Times New Roman"/>
          <w:b w:val="0"/>
          <w:bCs w:val="0"/>
          <w:sz w:val="22"/>
          <w:lang w:val="en-AU" w:bidi="hi-IN"/>
        </w:rPr>
        <w:t>e of this project is to analyse</w:t>
      </w:r>
      <w:r w:rsidRPr="00C75368">
        <w:rPr>
          <w:rFonts w:ascii="Times New Roman" w:eastAsia="Times New Roman" w:hAnsi="Times New Roman" w:cs="Times New Roman"/>
          <w:b w:val="0"/>
          <w:bCs w:val="0"/>
          <w:sz w:val="22"/>
          <w:lang w:val="en-AU" w:bidi="hi-IN"/>
        </w:rPr>
        <w:t xml:space="preserve"> the sentiment of the tweets using different data mining approaches and acquire knowledge from the results. </w:t>
      </w:r>
      <w:r w:rsidR="006A56AF" w:rsidRPr="00C75368">
        <w:rPr>
          <w:rFonts w:ascii="Times New Roman" w:eastAsia="Times New Roman" w:hAnsi="Times New Roman" w:cs="Times New Roman"/>
          <w:b w:val="0"/>
          <w:bCs w:val="0"/>
          <w:sz w:val="22"/>
          <w:lang w:val="en-AU" w:bidi="hi-IN"/>
        </w:rPr>
        <w:t>After the feature engineering, four machine learning approaches including Naïve Bayes</w:t>
      </w:r>
      <w:r w:rsidR="00E15682">
        <w:rPr>
          <w:rFonts w:ascii="Times New Roman" w:eastAsia="Times New Roman" w:hAnsi="Times New Roman" w:cs="Times New Roman" w:hint="eastAsia"/>
          <w:b w:val="0"/>
          <w:bCs w:val="0"/>
          <w:sz w:val="22"/>
          <w:lang w:val="en-AU" w:bidi="hi-IN"/>
        </w:rPr>
        <w:t>(NB)</w:t>
      </w:r>
      <w:r w:rsidR="006A56AF" w:rsidRPr="00C75368">
        <w:rPr>
          <w:rFonts w:ascii="Times New Roman" w:eastAsia="Times New Roman" w:hAnsi="Times New Roman" w:cs="Times New Roman"/>
          <w:b w:val="0"/>
          <w:bCs w:val="0"/>
          <w:sz w:val="22"/>
          <w:lang w:val="en-AU" w:bidi="hi-IN"/>
        </w:rPr>
        <w:t>, Decision Tree</w:t>
      </w:r>
      <w:r w:rsidR="00E15682">
        <w:rPr>
          <w:rFonts w:ascii="Times New Roman" w:eastAsia="Times New Roman" w:hAnsi="Times New Roman" w:cs="Times New Roman" w:hint="eastAsia"/>
          <w:b w:val="0"/>
          <w:bCs w:val="0"/>
          <w:sz w:val="22"/>
          <w:lang w:val="en-AU" w:bidi="hi-IN"/>
        </w:rPr>
        <w:t>(DT)</w:t>
      </w:r>
      <w:r w:rsidR="006A56AF" w:rsidRPr="00C75368">
        <w:rPr>
          <w:rFonts w:ascii="Times New Roman" w:eastAsia="Times New Roman" w:hAnsi="Times New Roman" w:cs="Times New Roman"/>
          <w:b w:val="0"/>
          <w:bCs w:val="0"/>
          <w:sz w:val="22"/>
          <w:lang w:val="en-AU" w:bidi="hi-IN"/>
        </w:rPr>
        <w:t>, Random Forest</w:t>
      </w:r>
      <w:r w:rsidR="00E15682">
        <w:rPr>
          <w:rFonts w:ascii="Times New Roman" w:eastAsia="Times New Roman" w:hAnsi="Times New Roman" w:cs="Times New Roman" w:hint="eastAsia"/>
          <w:b w:val="0"/>
          <w:bCs w:val="0"/>
          <w:sz w:val="22"/>
          <w:lang w:val="en-AU" w:bidi="hi-IN"/>
        </w:rPr>
        <w:t>(RF)</w:t>
      </w:r>
      <w:r w:rsidR="006A56AF" w:rsidRPr="00C75368">
        <w:rPr>
          <w:rFonts w:ascii="Times New Roman" w:eastAsia="Times New Roman" w:hAnsi="Times New Roman" w:cs="Times New Roman"/>
          <w:b w:val="0"/>
          <w:bCs w:val="0"/>
          <w:sz w:val="22"/>
          <w:lang w:val="en-AU" w:bidi="hi-IN"/>
        </w:rPr>
        <w:t>, and KNN are applied in this project. Then, a comparison of the effectiveness of each method will be present. Finally, the acquired knowledge from the analysis will be shown.</w:t>
      </w:r>
    </w:p>
    <w:p w14:paraId="39B912A4" w14:textId="012B162D" w:rsidR="00D40114" w:rsidRPr="00C75368" w:rsidRDefault="0094054B" w:rsidP="006A56AF">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2</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647303">
        <w:rPr>
          <w:rFonts w:ascii="Times New Roman" w:hAnsi="Times New Roman" w:cs="Times New Roman" w:hint="eastAsia"/>
          <w:sz w:val="28"/>
          <w:lang w:val="en-AU" w:bidi="hi-IN"/>
        </w:rPr>
        <w:t>Background</w:t>
      </w:r>
    </w:p>
    <w:p w14:paraId="60D3AC8B" w14:textId="2C7FA289" w:rsidR="006821CA" w:rsidRPr="00C75368" w:rsidRDefault="006821CA" w:rsidP="006821CA">
      <w:pPr>
        <w:pStyle w:val="Heading2"/>
        <w:rPr>
          <w:rFonts w:ascii="Times New Roman" w:hAnsi="Times New Roman" w:cs="Times New Roman"/>
          <w:bCs w:val="0"/>
          <w:lang w:val="en-AU"/>
        </w:rPr>
      </w:pPr>
      <w:r>
        <w:rPr>
          <w:rFonts w:ascii="Times New Roman" w:hAnsi="Times New Roman" w:cs="Times New Roman"/>
          <w:bCs w:val="0"/>
          <w:lang w:val="en-AU"/>
        </w:rPr>
        <w:t>2.1</w:t>
      </w:r>
      <w:r w:rsidRPr="00C75368">
        <w:rPr>
          <w:rFonts w:ascii="Times New Roman" w:hAnsi="Times New Roman" w:cs="Times New Roman"/>
          <w:bCs w:val="0"/>
          <w:lang w:val="en-AU"/>
        </w:rPr>
        <w:t xml:space="preserve"> </w:t>
      </w:r>
      <w:r w:rsidR="00BD4457">
        <w:rPr>
          <w:rFonts w:ascii="Times New Roman" w:hAnsi="Times New Roman" w:cs="Times New Roman" w:hint="eastAsia"/>
          <w:bCs w:val="0"/>
          <w:lang w:val="en-AU"/>
        </w:rPr>
        <w:t>Related W</w:t>
      </w:r>
      <w:r w:rsidR="007E349F">
        <w:rPr>
          <w:rFonts w:ascii="Times New Roman" w:hAnsi="Times New Roman" w:cs="Times New Roman" w:hint="eastAsia"/>
          <w:bCs w:val="0"/>
          <w:lang w:val="en-AU"/>
        </w:rPr>
        <w:t>o</w:t>
      </w:r>
      <w:r w:rsidR="00BD4457">
        <w:rPr>
          <w:rFonts w:ascii="Times New Roman" w:hAnsi="Times New Roman" w:cs="Times New Roman" w:hint="eastAsia"/>
          <w:bCs w:val="0"/>
          <w:lang w:val="en-AU"/>
        </w:rPr>
        <w:t>r</w:t>
      </w:r>
      <w:r w:rsidR="007E349F">
        <w:rPr>
          <w:rFonts w:ascii="Times New Roman" w:hAnsi="Times New Roman" w:cs="Times New Roman" w:hint="eastAsia"/>
          <w:bCs w:val="0"/>
          <w:lang w:val="en-AU"/>
        </w:rPr>
        <w:t>k</w:t>
      </w:r>
    </w:p>
    <w:p w14:paraId="2A76FAFF" w14:textId="195A0B71" w:rsidR="00363EC7" w:rsidRDefault="00363EC7" w:rsidP="006821CA">
      <w:pPr>
        <w:widowControl/>
        <w:autoSpaceDN/>
        <w:adjustRightInd/>
        <w:ind w:firstLine="0"/>
        <w:jc w:val="left"/>
        <w:textAlignment w:val="center"/>
        <w:rPr>
          <w:rFonts w:eastAsia="Times New Roman"/>
          <w:szCs w:val="24"/>
          <w:lang w:bidi="hi-IN"/>
        </w:rPr>
      </w:pPr>
      <w:r>
        <w:rPr>
          <w:rFonts w:eastAsia="Times New Roman" w:hint="eastAsia"/>
          <w:szCs w:val="24"/>
          <w:lang w:bidi="hi-IN"/>
        </w:rPr>
        <w:t>With the rapid growth of</w:t>
      </w:r>
      <w:r w:rsidR="00BA62FA">
        <w:rPr>
          <w:rFonts w:eastAsia="Times New Roman" w:hint="eastAsia"/>
          <w:szCs w:val="24"/>
          <w:lang w:bidi="hi-IN"/>
        </w:rPr>
        <w:t xml:space="preserve"> </w:t>
      </w:r>
      <w:r w:rsidR="00BA62FA">
        <w:rPr>
          <w:rFonts w:eastAsia="Times New Roman"/>
          <w:szCs w:val="24"/>
          <w:lang w:bidi="hi-IN"/>
        </w:rPr>
        <w:t>the</w:t>
      </w:r>
      <w:r w:rsidR="00BA62FA">
        <w:rPr>
          <w:rFonts w:eastAsia="Times New Roman" w:hint="eastAsia"/>
          <w:szCs w:val="24"/>
          <w:lang w:bidi="hi-IN"/>
        </w:rPr>
        <w:t xml:space="preserve"> </w:t>
      </w:r>
      <w:r w:rsidR="00865DD1">
        <w:rPr>
          <w:rFonts w:eastAsia="Times New Roman" w:hint="eastAsia"/>
          <w:szCs w:val="24"/>
          <w:lang w:bidi="hi-IN"/>
        </w:rPr>
        <w:t>use</w:t>
      </w:r>
      <w:r w:rsidR="00BA62FA">
        <w:rPr>
          <w:rFonts w:eastAsia="Times New Roman" w:hint="eastAsia"/>
          <w:szCs w:val="24"/>
          <w:lang w:bidi="hi-IN"/>
        </w:rPr>
        <w:t xml:space="preserve"> of social media, </w:t>
      </w:r>
      <w:r w:rsidR="00BA62FA">
        <w:rPr>
          <w:rFonts w:eastAsia="Times New Roman"/>
          <w:szCs w:val="24"/>
          <w:lang w:bidi="hi-IN"/>
        </w:rPr>
        <w:t>applying</w:t>
      </w:r>
      <w:r w:rsidR="00BA62FA">
        <w:rPr>
          <w:rFonts w:eastAsia="Times New Roman" w:hint="eastAsia"/>
          <w:szCs w:val="24"/>
          <w:lang w:bidi="hi-IN"/>
        </w:rPr>
        <w:t xml:space="preserve"> s</w:t>
      </w:r>
      <w:r w:rsidR="00FC6D69">
        <w:rPr>
          <w:rFonts w:eastAsia="Times New Roman" w:hint="eastAsia"/>
          <w:szCs w:val="24"/>
          <w:lang w:bidi="hi-IN"/>
        </w:rPr>
        <w:t>entiment analysis</w:t>
      </w:r>
      <w:r>
        <w:rPr>
          <w:rFonts w:eastAsia="Times New Roman" w:hint="eastAsia"/>
          <w:szCs w:val="24"/>
          <w:lang w:bidi="hi-IN"/>
        </w:rPr>
        <w:t xml:space="preserve"> on the posted messages have been a common research topic.</w:t>
      </w:r>
      <w:r w:rsidR="008707E6">
        <w:rPr>
          <w:rFonts w:eastAsia="Times New Roman" w:hint="eastAsia"/>
          <w:szCs w:val="24"/>
          <w:lang w:bidi="hi-IN"/>
        </w:rPr>
        <w:t xml:space="preserve"> Many machine learning methods have been proposed</w:t>
      </w:r>
      <w:r w:rsidR="00090342">
        <w:rPr>
          <w:rFonts w:eastAsia="Times New Roman" w:hint="eastAsia"/>
          <w:szCs w:val="24"/>
          <w:lang w:bidi="hi-IN"/>
        </w:rPr>
        <w:t xml:space="preserve"> to</w:t>
      </w:r>
      <w:r w:rsidR="008707E6">
        <w:rPr>
          <w:rFonts w:eastAsia="Times New Roman" w:hint="eastAsia"/>
          <w:szCs w:val="24"/>
          <w:lang w:bidi="hi-IN"/>
        </w:rPr>
        <w:t xml:space="preserve"> im</w:t>
      </w:r>
      <w:r w:rsidR="00DF3660">
        <w:rPr>
          <w:rFonts w:eastAsia="Times New Roman" w:hint="eastAsia"/>
          <w:szCs w:val="24"/>
          <w:lang w:bidi="hi-IN"/>
        </w:rPr>
        <w:t xml:space="preserve">prove the performance of </w:t>
      </w:r>
      <w:r w:rsidR="00DF3660">
        <w:rPr>
          <w:rFonts w:eastAsia="Times New Roman"/>
          <w:szCs w:val="24"/>
          <w:lang w:bidi="hi-IN"/>
        </w:rPr>
        <w:t>the</w:t>
      </w:r>
      <w:r w:rsidR="00DF3660">
        <w:rPr>
          <w:rFonts w:eastAsia="Times New Roman" w:hint="eastAsia"/>
          <w:szCs w:val="24"/>
          <w:lang w:bidi="hi-IN"/>
        </w:rPr>
        <w:t xml:space="preserve"> </w:t>
      </w:r>
      <w:r w:rsidR="00E83653">
        <w:rPr>
          <w:rFonts w:eastAsia="Times New Roman" w:hint="eastAsia"/>
          <w:szCs w:val="24"/>
          <w:lang w:bidi="hi-IN"/>
        </w:rPr>
        <w:t>classification</w:t>
      </w:r>
      <w:r w:rsidR="00E63D31">
        <w:rPr>
          <w:rFonts w:eastAsia="Times New Roman" w:hint="eastAsia"/>
          <w:szCs w:val="24"/>
          <w:lang w:bidi="hi-IN"/>
        </w:rPr>
        <w:t xml:space="preserve"> </w:t>
      </w:r>
      <w:r w:rsidR="00E63D31">
        <w:rPr>
          <w:rFonts w:eastAsia="Times New Roman"/>
          <w:szCs w:val="24"/>
          <w:lang w:bidi="hi-IN"/>
        </w:rPr>
        <w:t>(Pawar, 2015).</w:t>
      </w:r>
      <w:r w:rsidR="00DF3660">
        <w:rPr>
          <w:rFonts w:eastAsia="Times New Roman" w:hint="eastAsia"/>
          <w:szCs w:val="24"/>
          <w:lang w:bidi="hi-IN"/>
        </w:rPr>
        <w:t xml:space="preserve"> Most of </w:t>
      </w:r>
      <w:r w:rsidR="00DF3660">
        <w:rPr>
          <w:rFonts w:eastAsia="Times New Roman"/>
          <w:szCs w:val="24"/>
          <w:lang w:bidi="hi-IN"/>
        </w:rPr>
        <w:t>the</w:t>
      </w:r>
      <w:r w:rsidR="00DF3660">
        <w:rPr>
          <w:rFonts w:eastAsia="Times New Roman" w:hint="eastAsia"/>
          <w:szCs w:val="24"/>
          <w:lang w:bidi="hi-IN"/>
        </w:rPr>
        <w:t xml:space="preserve"> methods are based on </w:t>
      </w:r>
      <w:r w:rsidR="00DF3660">
        <w:rPr>
          <w:rFonts w:eastAsia="Times New Roman"/>
          <w:szCs w:val="24"/>
          <w:lang w:bidi="hi-IN"/>
        </w:rPr>
        <w:t>identifying</w:t>
      </w:r>
      <w:r w:rsidR="00DF3660">
        <w:rPr>
          <w:rFonts w:eastAsia="Times New Roman" w:hint="eastAsia"/>
          <w:szCs w:val="24"/>
          <w:lang w:bidi="hi-IN"/>
        </w:rPr>
        <w:t xml:space="preserve"> the </w:t>
      </w:r>
      <w:r w:rsidR="00DF3660">
        <w:rPr>
          <w:rFonts w:eastAsia="Times New Roman"/>
          <w:szCs w:val="24"/>
          <w:lang w:bidi="hi-IN"/>
        </w:rPr>
        <w:t>existence</w:t>
      </w:r>
      <w:r w:rsidR="00DF3660">
        <w:rPr>
          <w:rFonts w:eastAsia="Times New Roman" w:hint="eastAsia"/>
          <w:szCs w:val="24"/>
          <w:lang w:bidi="hi-IN"/>
        </w:rPr>
        <w:t xml:space="preserve"> of the opinion </w:t>
      </w:r>
      <w:r w:rsidR="003B58C6">
        <w:rPr>
          <w:rFonts w:eastAsia="Times New Roman"/>
          <w:szCs w:val="24"/>
          <w:lang w:bidi="hi-IN"/>
        </w:rPr>
        <w:t>words</w:t>
      </w:r>
      <w:r w:rsidR="00EB657A">
        <w:rPr>
          <w:rFonts w:eastAsia="Times New Roman" w:hint="eastAsia"/>
          <w:szCs w:val="24"/>
          <w:lang w:bidi="hi-IN"/>
        </w:rPr>
        <w:t xml:space="preserve"> </w:t>
      </w:r>
      <w:r w:rsidR="00EB657A">
        <w:rPr>
          <w:rFonts w:eastAsia="Times New Roman"/>
          <w:szCs w:val="24"/>
          <w:lang w:bidi="hi-IN"/>
        </w:rPr>
        <w:t>(Pang and Lee, 2008</w:t>
      </w:r>
      <w:r w:rsidR="00EB657A">
        <w:rPr>
          <w:rFonts w:eastAsia="Times New Roman" w:hint="eastAsia"/>
          <w:szCs w:val="24"/>
          <w:lang w:bidi="hi-IN"/>
        </w:rPr>
        <w:t>)</w:t>
      </w:r>
      <w:r w:rsidR="003B58C6">
        <w:rPr>
          <w:rFonts w:eastAsia="Times New Roman"/>
          <w:szCs w:val="24"/>
          <w:lang w:bidi="hi-IN"/>
        </w:rPr>
        <w:t>. The</w:t>
      </w:r>
      <w:r w:rsidR="003C6CDC">
        <w:rPr>
          <w:rFonts w:eastAsia="Times New Roman" w:hint="eastAsia"/>
          <w:szCs w:val="24"/>
          <w:lang w:bidi="hi-IN"/>
        </w:rPr>
        <w:t xml:space="preserve"> common workflow</w:t>
      </w:r>
      <w:r w:rsidR="00E63D31">
        <w:rPr>
          <w:rFonts w:eastAsia="Times New Roman" w:hint="eastAsia"/>
          <w:szCs w:val="24"/>
          <w:lang w:bidi="hi-IN"/>
        </w:rPr>
        <w:t>s</w:t>
      </w:r>
      <w:r w:rsidR="003C6CDC">
        <w:rPr>
          <w:rFonts w:eastAsia="Times New Roman" w:hint="eastAsia"/>
          <w:szCs w:val="24"/>
          <w:lang w:bidi="hi-IN"/>
        </w:rPr>
        <w:t xml:space="preserve"> are presented</w:t>
      </w:r>
      <w:r w:rsidR="00970549">
        <w:rPr>
          <w:rFonts w:eastAsia="Times New Roman" w:hint="eastAsia"/>
          <w:szCs w:val="24"/>
          <w:lang w:bidi="hi-IN"/>
        </w:rPr>
        <w:t xml:space="preserve"> by </w:t>
      </w:r>
      <w:r w:rsidR="00693F82">
        <w:rPr>
          <w:rFonts w:eastAsia="Times New Roman"/>
          <w:szCs w:val="24"/>
          <w:lang w:bidi="hi-IN"/>
        </w:rPr>
        <w:t>Pawar</w:t>
      </w:r>
      <w:r w:rsidR="00970549">
        <w:rPr>
          <w:rFonts w:eastAsia="Times New Roman" w:hint="eastAsia"/>
          <w:szCs w:val="24"/>
          <w:lang w:bidi="hi-IN"/>
        </w:rPr>
        <w:t xml:space="preserve"> in</w:t>
      </w:r>
      <w:r w:rsidR="00693F82">
        <w:rPr>
          <w:rFonts w:eastAsia="Times New Roman"/>
          <w:szCs w:val="24"/>
          <w:lang w:bidi="hi-IN"/>
        </w:rPr>
        <w:t xml:space="preserve"> 2015</w:t>
      </w:r>
      <w:r w:rsidR="009A009D">
        <w:rPr>
          <w:rFonts w:eastAsia="Times New Roman" w:hint="eastAsia"/>
          <w:szCs w:val="24"/>
          <w:lang w:bidi="hi-IN"/>
        </w:rPr>
        <w:t xml:space="preserve"> in their </w:t>
      </w:r>
      <w:r w:rsidR="00EA15C8">
        <w:rPr>
          <w:rFonts w:eastAsia="Times New Roman"/>
          <w:szCs w:val="24"/>
          <w:lang w:bidi="hi-IN"/>
        </w:rPr>
        <w:t>article</w:t>
      </w:r>
      <w:r w:rsidR="00E77460">
        <w:rPr>
          <w:rFonts w:eastAsia="Times New Roman" w:hint="eastAsia"/>
          <w:szCs w:val="24"/>
          <w:lang w:bidi="hi-IN"/>
        </w:rPr>
        <w:t>.</w:t>
      </w:r>
    </w:p>
    <w:p w14:paraId="1D147BBD" w14:textId="05796002" w:rsidR="008A4849" w:rsidRPr="00C75368" w:rsidRDefault="0094054B" w:rsidP="0094054B">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006821CA">
        <w:rPr>
          <w:rFonts w:ascii="Times New Roman" w:hAnsi="Times New Roman" w:cs="Times New Roman"/>
          <w:bCs w:val="0"/>
          <w:lang w:val="en-AU"/>
        </w:rPr>
        <w:t>2</w:t>
      </w:r>
      <w:r w:rsidR="00780C07" w:rsidRPr="00C75368">
        <w:rPr>
          <w:rFonts w:ascii="Times New Roman" w:hAnsi="Times New Roman" w:cs="Times New Roman"/>
          <w:bCs w:val="0"/>
          <w:lang w:val="en-AU"/>
        </w:rPr>
        <w:t xml:space="preserve"> </w:t>
      </w:r>
      <w:r w:rsidR="00D617C5" w:rsidRPr="00C75368">
        <w:rPr>
          <w:rFonts w:ascii="Times New Roman" w:hAnsi="Times New Roman" w:cs="Times New Roman"/>
          <w:bCs w:val="0"/>
          <w:lang w:val="en-AU"/>
        </w:rPr>
        <w:t>Data</w:t>
      </w:r>
      <w:r w:rsidR="00CF234B" w:rsidRPr="00C75368">
        <w:rPr>
          <w:rFonts w:ascii="Times New Roman" w:hAnsi="Times New Roman" w:cs="Times New Roman"/>
          <w:bCs w:val="0"/>
          <w:lang w:val="en-AU"/>
        </w:rPr>
        <w:t>set</w:t>
      </w:r>
    </w:p>
    <w:p w14:paraId="25B120A7" w14:textId="173E6B4E" w:rsidR="00C146A7" w:rsidRDefault="00060D5D" w:rsidP="00C146A7">
      <w:pPr>
        <w:widowControl/>
        <w:autoSpaceDN/>
        <w:adjustRightInd/>
        <w:jc w:val="left"/>
        <w:textAlignment w:val="center"/>
        <w:rPr>
          <w:rFonts w:eastAsia="Times New Roman"/>
          <w:szCs w:val="24"/>
          <w:lang w:bidi="hi-IN"/>
        </w:rPr>
      </w:pPr>
      <w:r w:rsidRPr="00C75368">
        <w:rPr>
          <w:rFonts w:eastAsia="Times New Roman"/>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4E19AA9" w14:textId="77777777" w:rsidR="00665AFD" w:rsidRPr="00C75368" w:rsidRDefault="00665AFD" w:rsidP="00665AFD">
      <w:pPr>
        <w:widowControl/>
        <w:autoSpaceDN/>
        <w:adjustRightInd/>
        <w:ind w:firstLine="0"/>
        <w:jc w:val="left"/>
        <w:textAlignment w:val="center"/>
        <w:rPr>
          <w:rFonts w:eastAsia="Times New Roman"/>
          <w:szCs w:val="24"/>
          <w:lang w:bidi="hi-IN"/>
        </w:rPr>
      </w:pPr>
    </w:p>
    <w:p w14:paraId="0C549DFF" w14:textId="72101E55" w:rsidR="008B54DD" w:rsidRPr="00C75368" w:rsidRDefault="008B54DD" w:rsidP="00665AFD">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3. Feature Engineering</w:t>
      </w:r>
    </w:p>
    <w:p w14:paraId="253E0433" w14:textId="411F4F49" w:rsidR="008B54DD" w:rsidRPr="00C75368" w:rsidRDefault="008B54DD"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3.1 Twitter Specific Features</w:t>
      </w:r>
    </w:p>
    <w:p w14:paraId="65764625" w14:textId="61EA7BD8" w:rsidR="008B54DD" w:rsidRPr="00C75368" w:rsidRDefault="008B54DD" w:rsidP="008B54DD">
      <w:pPr>
        <w:pStyle w:val="Heading2"/>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 xml:space="preserve">To construct more effective features for the tweets, it is critical to notice that a single tweet is not just a plain text message, but also contains features other </w:t>
      </w:r>
      <w:r w:rsidRPr="00C75368">
        <w:rPr>
          <w:rFonts w:ascii="Times New Roman" w:eastAsia="Times New Roman" w:hAnsi="Times New Roman" w:cs="Times New Roman"/>
          <w:b w:val="0"/>
          <w:bCs w:val="0"/>
          <w:sz w:val="22"/>
          <w:lang w:val="en-AU" w:bidi="hi-IN"/>
        </w:rPr>
        <w:lastRenderedPageBreak/>
        <w:t>than plain words which may contribute to its sentiment.</w:t>
      </w:r>
    </w:p>
    <w:p w14:paraId="33B94B6D" w14:textId="1131D6B1" w:rsidR="008B54DD" w:rsidRPr="00C75368" w:rsidRDefault="008B54DD" w:rsidP="008B54DD">
      <w:pPr>
        <w:pStyle w:val="Heading3"/>
        <w:rPr>
          <w:rFonts w:ascii="Times New Roman" w:hAnsi="Times New Roman" w:cs="Times New Roman"/>
          <w:lang w:val="en-AU"/>
        </w:rPr>
      </w:pPr>
      <w:r w:rsidRPr="00C75368">
        <w:rPr>
          <w:rFonts w:ascii="Times New Roman" w:hAnsi="Times New Roman" w:cs="Times New Roman"/>
          <w:lang w:val="en-AU"/>
        </w:rPr>
        <w:t xml:space="preserve">3.1.1 </w:t>
      </w:r>
      <w:r w:rsidR="00560528" w:rsidRPr="00C75368">
        <w:rPr>
          <w:rFonts w:ascii="Times New Roman" w:hAnsi="Times New Roman" w:cs="Times New Roman"/>
          <w:lang w:val="en-AU"/>
        </w:rPr>
        <w:t>Negation Words</w:t>
      </w:r>
    </w:p>
    <w:p w14:paraId="36F8C0DE" w14:textId="678939A0"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present of the negation word will change the opinion of the tweet entirely. For example, not good means bad. </w:t>
      </w:r>
      <w:r w:rsidR="001F121F" w:rsidRPr="00C75368">
        <w:rPr>
          <w:rFonts w:eastAsia="Times New Roman"/>
          <w:szCs w:val="24"/>
          <w:lang w:bidi="hi-IN"/>
        </w:rPr>
        <w:t xml:space="preserve">But the representation of negations words could </w:t>
      </w:r>
      <w:r w:rsidR="0091381C" w:rsidRPr="00C75368">
        <w:rPr>
          <w:rFonts w:eastAsia="Times New Roman"/>
          <w:szCs w:val="24"/>
          <w:lang w:bidi="hi-IN"/>
        </w:rPr>
        <w:t>vary</w:t>
      </w:r>
      <w:r w:rsidRPr="00C75368">
        <w:rPr>
          <w:rFonts w:eastAsia="Times New Roman"/>
          <w:szCs w:val="24"/>
          <w:lang w:bidi="hi-IN"/>
        </w:rPr>
        <w:t xml:space="preserve">, such as not, didn’t, doesn’t, which means that for each of the negation words, the frequency could be relatively low, and to capture all of them may increase the dimension of the </w:t>
      </w:r>
      <w:r w:rsidR="008C6E17" w:rsidRPr="00C75368">
        <w:rPr>
          <w:rFonts w:eastAsia="Times New Roman"/>
          <w:szCs w:val="24"/>
          <w:lang w:bidi="hi-IN"/>
        </w:rPr>
        <w:t>model</w:t>
      </w:r>
      <w:r w:rsidRPr="00C75368">
        <w:rPr>
          <w:rFonts w:eastAsia="Times New Roman"/>
          <w:szCs w:val="24"/>
          <w:lang w:bidi="hi-IN"/>
        </w:rPr>
        <w:t xml:space="preserve"> significantly. </w:t>
      </w:r>
    </w:p>
    <w:p w14:paraId="000BE815" w14:textId="092015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Another property of the negations words is that the existence of double negations. For example, “I couldn’t not help her” actually means “I felt I should help her”.</w:t>
      </w:r>
    </w:p>
    <w:p w14:paraId="63D32287" w14:textId="427F9D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 xml:space="preserve">To solve the problems mentioned above, a feature named “NEGATIONWORD” is constructed. First, the system was given a collection of </w:t>
      </w:r>
      <w:r w:rsidR="008B135C" w:rsidRPr="00C75368">
        <w:rPr>
          <w:rFonts w:eastAsia="Times New Roman"/>
          <w:szCs w:val="24"/>
          <w:lang w:bidi="hi-IN"/>
        </w:rPr>
        <w:t xml:space="preserve">hardcoded </w:t>
      </w:r>
      <w:r w:rsidRPr="00C75368">
        <w:rPr>
          <w:rFonts w:eastAsia="Times New Roman"/>
          <w:szCs w:val="24"/>
          <w:lang w:bidi="hi-IN"/>
        </w:rPr>
        <w:t xml:space="preserve">negation words. Then, instead of using the number of appearance of the negation words in the tweet, the modulo operation was applied to handle the double negation. The attribute NEGATIONWORD </w:t>
      </w:r>
      <w:r w:rsidR="00735DD7" w:rsidRPr="00C75368">
        <w:rPr>
          <w:rFonts w:eastAsia="Times New Roman"/>
          <w:szCs w:val="24"/>
          <w:lang w:bidi="hi-IN"/>
        </w:rPr>
        <w:t xml:space="preserve">of tweet </w:t>
      </w:r>
      <w:r w:rsidR="00735DD7" w:rsidRPr="00C75368">
        <w:rPr>
          <w:rFonts w:eastAsia="Times New Roman"/>
          <w:i/>
          <w:szCs w:val="24"/>
          <w:lang w:bidi="hi-IN"/>
        </w:rPr>
        <w:t>t</w:t>
      </w:r>
      <w:r w:rsidR="00735DD7" w:rsidRPr="00C75368">
        <w:rPr>
          <w:rFonts w:eastAsia="Times New Roman"/>
          <w:szCs w:val="24"/>
          <w:lang w:bidi="hi-IN"/>
        </w:rPr>
        <w:t xml:space="preserve"> </w:t>
      </w:r>
      <w:r w:rsidRPr="00C75368">
        <w:rPr>
          <w:rFonts w:eastAsia="Times New Roman"/>
          <w:szCs w:val="24"/>
          <w:lang w:bidi="hi-IN"/>
        </w:rPr>
        <w:t>is calculated out of the following formula.</w:t>
      </w:r>
    </w:p>
    <w:p w14:paraId="35E07807" w14:textId="1FCF5E77" w:rsidR="008B3121" w:rsidRPr="00C75368" w:rsidRDefault="008B3121" w:rsidP="00A9135A">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NEGATIONWORD(t) = c mod 2</w:t>
      </w:r>
    </w:p>
    <w:p w14:paraId="7F6963A1" w14:textId="76CF0F17"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r>
      <w:r w:rsidRPr="00C75368">
        <w:rPr>
          <w:rFonts w:eastAsia="Times New Roman"/>
          <w:i/>
          <w:szCs w:val="24"/>
          <w:lang w:bidi="hi-IN"/>
        </w:rPr>
        <w:t>c</w:t>
      </w:r>
      <w:r w:rsidRPr="00C75368">
        <w:rPr>
          <w:rFonts w:eastAsia="Times New Roman"/>
          <w:szCs w:val="24"/>
          <w:lang w:bidi="hi-IN"/>
        </w:rPr>
        <w:t xml:space="preserve"> indicating the number of negative words in the tweet.</w:t>
      </w:r>
      <w:r w:rsidR="00557B90">
        <w:rPr>
          <w:rFonts w:eastAsia="Times New Roman" w:hint="eastAsia"/>
          <w:szCs w:val="24"/>
          <w:lang w:bidi="hi-IN"/>
        </w:rPr>
        <w:t xml:space="preserve"> </w:t>
      </w:r>
      <w:r w:rsidR="00FA7573">
        <w:rPr>
          <w:rFonts w:eastAsia="Times New Roman" w:hint="eastAsia"/>
          <w:szCs w:val="24"/>
          <w:lang w:bidi="hi-IN"/>
        </w:rPr>
        <w:t>By using the modulo operation, t</w:t>
      </w:r>
      <w:r w:rsidR="00557B90">
        <w:rPr>
          <w:rFonts w:eastAsia="Times New Roman" w:hint="eastAsia"/>
          <w:szCs w:val="24"/>
          <w:lang w:bidi="hi-IN"/>
        </w:rPr>
        <w:t xml:space="preserve">he value of </w:t>
      </w:r>
      <w:r w:rsidR="00557B90">
        <w:rPr>
          <w:rFonts w:eastAsia="Times New Roman"/>
          <w:szCs w:val="24"/>
          <w:lang w:bidi="hi-IN"/>
        </w:rPr>
        <w:t>the</w:t>
      </w:r>
      <w:r w:rsidR="00557B90">
        <w:rPr>
          <w:rFonts w:eastAsia="Times New Roman" w:hint="eastAsia"/>
          <w:szCs w:val="24"/>
          <w:lang w:bidi="hi-IN"/>
        </w:rPr>
        <w:t xml:space="preserve"> feature represents whether the se</w:t>
      </w:r>
      <w:r w:rsidR="00FA7573">
        <w:rPr>
          <w:rFonts w:eastAsia="Times New Roman" w:hint="eastAsia"/>
          <w:szCs w:val="24"/>
          <w:lang w:bidi="hi-IN"/>
        </w:rPr>
        <w:t xml:space="preserve">ntiment of the tweet is negative instead of the count of </w:t>
      </w:r>
      <w:r w:rsidR="00FA7573">
        <w:rPr>
          <w:rFonts w:eastAsia="Times New Roman"/>
          <w:szCs w:val="24"/>
          <w:lang w:bidi="hi-IN"/>
        </w:rPr>
        <w:t>the</w:t>
      </w:r>
      <w:r w:rsidR="00FA7573">
        <w:rPr>
          <w:rFonts w:eastAsia="Times New Roman" w:hint="eastAsia"/>
          <w:szCs w:val="24"/>
          <w:lang w:bidi="hi-IN"/>
        </w:rPr>
        <w:t xml:space="preserve"> words </w:t>
      </w:r>
      <w:r w:rsidR="00557B90">
        <w:rPr>
          <w:rFonts w:eastAsia="Times New Roman" w:hint="eastAsia"/>
          <w:szCs w:val="24"/>
          <w:lang w:bidi="hi-IN"/>
        </w:rPr>
        <w:t>.</w:t>
      </w:r>
    </w:p>
    <w:p w14:paraId="71ED328D" w14:textId="73D90DC6" w:rsidR="008B54DD" w:rsidRPr="00C75368" w:rsidRDefault="00115B40" w:rsidP="002D4D5B">
      <w:pPr>
        <w:pStyle w:val="Heading3"/>
        <w:rPr>
          <w:rFonts w:ascii="Times New Roman" w:hAnsi="Times New Roman" w:cs="Times New Roman"/>
          <w:bCs w:val="0"/>
          <w:lang w:val="en-AU"/>
        </w:rPr>
      </w:pPr>
      <w:r w:rsidRPr="00C75368">
        <w:rPr>
          <w:rFonts w:ascii="Times New Roman" w:hAnsi="Times New Roman" w:cs="Times New Roman"/>
          <w:bCs w:val="0"/>
          <w:lang w:val="en-AU"/>
        </w:rPr>
        <w:t>3.1.2 Emoticons</w:t>
      </w:r>
    </w:p>
    <w:p w14:paraId="5B282C0E" w14:textId="4629CEB0" w:rsidR="00115B40" w:rsidRPr="00C75368" w:rsidRDefault="00115B40" w:rsidP="00115B40">
      <w:pPr>
        <w:ind w:firstLine="0"/>
      </w:pPr>
      <w:r w:rsidRPr="00C75368">
        <w:t xml:space="preserve">Emoji and other symbol expressions such as “:)”, “:(”, are widely used now to represent emotions. A good news for sentiment analysis is that </w:t>
      </w:r>
      <w:r w:rsidR="00A71DB3" w:rsidRPr="00C75368">
        <w:t>the emoticons</w:t>
      </w:r>
      <w:r w:rsidRPr="00C75368">
        <w:t xml:space="preserve"> tend to indicate obvious positive or negative emotions and the negative words will not be applied on the emoji and facial expressions, which means that these emoticons usually express strong and clear opinions than normal words.</w:t>
      </w:r>
    </w:p>
    <w:p w14:paraId="6A05995A" w14:textId="7D20A2B1" w:rsidR="00115B40" w:rsidRPr="00C75368" w:rsidRDefault="00115B40" w:rsidP="003C0E6C">
      <w:pPr>
        <w:ind w:firstLine="0"/>
      </w:pPr>
      <w:r w:rsidRPr="00C75368">
        <w:tab/>
        <w:t>In this project, two features are constructed to have a better use of the emoticons. They are ca</w:t>
      </w:r>
      <w:r w:rsidR="000206CE" w:rsidRPr="00C75368">
        <w:t>lled “POSIEMOJI” and “NEGEMOJI”. T</w:t>
      </w:r>
      <w:r w:rsidRPr="00C75368">
        <w:t xml:space="preserve">he value of each attribute is the </w:t>
      </w:r>
      <w:r w:rsidR="00513FAE" w:rsidRPr="00C75368">
        <w:t>number of appearance</w:t>
      </w:r>
      <w:r w:rsidR="00674BFF" w:rsidRPr="00C75368">
        <w:t>s</w:t>
      </w:r>
      <w:r w:rsidR="00513FAE" w:rsidRPr="00C75368">
        <w:t xml:space="preserve"> </w:t>
      </w:r>
      <w:r w:rsidRPr="00C75368">
        <w:t xml:space="preserve">of the </w:t>
      </w:r>
      <w:r w:rsidR="000206CE" w:rsidRPr="00C75368">
        <w:t>respective</w:t>
      </w:r>
      <w:r w:rsidRPr="00C75368">
        <w:t xml:space="preserve"> emoticons in the tweet.</w:t>
      </w:r>
    </w:p>
    <w:p w14:paraId="7A4E26B6" w14:textId="13705356" w:rsidR="008B54DD" w:rsidRPr="00C75368" w:rsidRDefault="00AA3486" w:rsidP="008B54DD">
      <w:pPr>
        <w:pStyle w:val="Heading2"/>
        <w:rPr>
          <w:rFonts w:ascii="Times New Roman" w:hAnsi="Times New Roman" w:cs="Times New Roman"/>
          <w:bCs w:val="0"/>
          <w:lang w:val="en-AU"/>
        </w:rPr>
      </w:pPr>
      <w:bookmarkStart w:id="0" w:name="OLE_LINK1"/>
      <w:bookmarkStart w:id="1" w:name="OLE_LINK2"/>
      <w:r w:rsidRPr="00C75368">
        <w:rPr>
          <w:rFonts w:ascii="Times New Roman" w:hAnsi="Times New Roman" w:cs="Times New Roman"/>
          <w:bCs w:val="0"/>
          <w:lang w:val="en-AU"/>
        </w:rPr>
        <w:lastRenderedPageBreak/>
        <w:t>3</w:t>
      </w:r>
      <w:r w:rsidR="008B54DD" w:rsidRPr="00C75368">
        <w:rPr>
          <w:rFonts w:ascii="Times New Roman" w:hAnsi="Times New Roman" w:cs="Times New Roman"/>
          <w:bCs w:val="0"/>
          <w:lang w:val="en-AU"/>
        </w:rPr>
        <w:t xml:space="preserve">.2 </w:t>
      </w:r>
      <w:r w:rsidRPr="00C75368">
        <w:rPr>
          <w:rFonts w:ascii="Times New Roman" w:hAnsi="Times New Roman" w:cs="Times New Roman"/>
          <w:bCs w:val="0"/>
          <w:lang w:val="en-AU"/>
        </w:rPr>
        <w:t>Preprocessing</w:t>
      </w:r>
    </w:p>
    <w:p w14:paraId="1A3DED90" w14:textId="671D68B5" w:rsidR="00AA3486" w:rsidRPr="00C75368" w:rsidRDefault="00674BFF" w:rsidP="00AA3486">
      <w:pPr>
        <w:widowControl/>
        <w:autoSpaceDN/>
        <w:adjustRightInd/>
        <w:ind w:firstLine="0"/>
        <w:jc w:val="left"/>
        <w:textAlignment w:val="center"/>
        <w:rPr>
          <w:rFonts w:eastAsia="Times New Roman"/>
          <w:szCs w:val="24"/>
          <w:lang w:bidi="hi-IN"/>
        </w:rPr>
      </w:pPr>
      <w:r w:rsidRPr="00C75368">
        <w:rPr>
          <w:rFonts w:eastAsia="Times New Roman"/>
          <w:szCs w:val="24"/>
          <w:lang w:bidi="hi-IN"/>
        </w:rPr>
        <w:t>Although t</w:t>
      </w:r>
      <w:r w:rsidR="00AA3486" w:rsidRPr="00C75368">
        <w:rPr>
          <w:rFonts w:eastAsia="Times New Roman"/>
          <w:szCs w:val="24"/>
          <w:lang w:bidi="hi-IN"/>
        </w:rPr>
        <w:t xml:space="preserve">he tweets used in the project has been preprocessed to remove less informative contents </w:t>
      </w:r>
      <w:r w:rsidR="00136460" w:rsidRPr="00C75368">
        <w:rPr>
          <w:rFonts w:eastAsia="Times New Roman"/>
          <w:szCs w:val="24"/>
          <w:lang w:bidi="hi-IN"/>
        </w:rPr>
        <w:t xml:space="preserve">such as author, time stamp, </w:t>
      </w:r>
      <w:r w:rsidR="00D42DC5" w:rsidRPr="00C75368">
        <w:rPr>
          <w:rFonts w:eastAsia="Times New Roman"/>
          <w:szCs w:val="24"/>
          <w:lang w:bidi="hi-IN"/>
        </w:rPr>
        <w:t>etc.</w:t>
      </w:r>
      <w:r w:rsidR="00136460" w:rsidRPr="00C75368">
        <w:rPr>
          <w:rFonts w:eastAsia="Times New Roman"/>
          <w:szCs w:val="24"/>
          <w:lang w:bidi="hi-IN"/>
        </w:rPr>
        <w:t>,</w:t>
      </w:r>
      <w:r w:rsidR="00AA3486" w:rsidRPr="00C75368">
        <w:rPr>
          <w:rFonts w:eastAsia="Times New Roman"/>
          <w:szCs w:val="24"/>
          <w:lang w:bidi="hi-IN"/>
        </w:rPr>
        <w:t xml:space="preserve"> </w:t>
      </w:r>
      <w:r w:rsidR="00136460" w:rsidRPr="00C75368">
        <w:rPr>
          <w:rFonts w:eastAsia="Times New Roman"/>
          <w:szCs w:val="24"/>
          <w:lang w:bidi="hi-IN"/>
        </w:rPr>
        <w:t>further</w:t>
      </w:r>
      <w:r w:rsidR="00AA3486" w:rsidRPr="00C75368">
        <w:rPr>
          <w:rFonts w:eastAsia="Times New Roman"/>
          <w:szCs w:val="24"/>
          <w:lang w:bidi="hi-IN"/>
        </w:rPr>
        <w:t xml:space="preserve"> preprocessing is still needed for the project.</w:t>
      </w:r>
    </w:p>
    <w:p w14:paraId="23301166" w14:textId="5AABC24C" w:rsidR="008B54DD" w:rsidRPr="00C75368" w:rsidRDefault="00D42DC5" w:rsidP="00D63644">
      <w:pPr>
        <w:widowControl/>
        <w:autoSpaceDN/>
        <w:adjustRightInd/>
        <w:ind w:firstLine="0"/>
        <w:jc w:val="left"/>
        <w:rPr>
          <w:rFonts w:eastAsia="Times New Roman"/>
          <w:kern w:val="0"/>
          <w:sz w:val="24"/>
          <w:szCs w:val="24"/>
        </w:rPr>
      </w:pPr>
      <w:r w:rsidRPr="00C75368">
        <w:rPr>
          <w:rFonts w:eastAsia="Times New Roman"/>
          <w:szCs w:val="24"/>
          <w:lang w:bidi="hi-IN"/>
        </w:rPr>
        <w:t>In the system</w:t>
      </w:r>
      <w:r w:rsidR="00AA3486" w:rsidRPr="00C75368">
        <w:rPr>
          <w:rFonts w:eastAsia="Times New Roman"/>
          <w:szCs w:val="24"/>
          <w:lang w:bidi="hi-IN"/>
        </w:rPr>
        <w:t>,</w:t>
      </w:r>
      <w:r w:rsidR="00FA2C44" w:rsidRPr="00C75368">
        <w:rPr>
          <w:rFonts w:eastAsia="Times New Roman"/>
          <w:szCs w:val="24"/>
          <w:lang w:bidi="hi-IN"/>
        </w:rPr>
        <w:t xml:space="preserve"> the URLs, tags, and mentions</w:t>
      </w:r>
      <w:r w:rsidR="00192EEC" w:rsidRPr="00C75368">
        <w:rPr>
          <w:rFonts w:eastAsia="Times New Roman"/>
          <w:szCs w:val="24"/>
          <w:lang w:bidi="hi-IN"/>
        </w:rPr>
        <w:t xml:space="preserve"> will be removed. Also</w:t>
      </w:r>
      <w:r w:rsidR="00487795" w:rsidRPr="00C75368">
        <w:rPr>
          <w:rFonts w:eastAsia="Times New Roman"/>
          <w:szCs w:val="24"/>
          <w:lang w:bidi="hi-IN"/>
        </w:rPr>
        <w:t>,</w:t>
      </w:r>
      <w:r w:rsidR="00AA3486" w:rsidRPr="00C75368">
        <w:rPr>
          <w:rFonts w:eastAsia="Times New Roman"/>
          <w:szCs w:val="24"/>
          <w:lang w:bidi="hi-IN"/>
        </w:rPr>
        <w:t xml:space="preserve"> most of the stop words such as ‘the’, ‘a’ will be removed due to limited information they provide. Another </w:t>
      </w:r>
      <w:r w:rsidR="00290D94" w:rsidRPr="00C75368">
        <w:rPr>
          <w:rFonts w:eastAsia="Times New Roman"/>
          <w:szCs w:val="24"/>
          <w:lang w:bidi="hi-IN"/>
        </w:rPr>
        <w:t xml:space="preserve">critical step </w:t>
      </w:r>
      <w:r w:rsidR="00AA3486" w:rsidRPr="00C75368">
        <w:rPr>
          <w:rFonts w:eastAsia="Times New Roman"/>
          <w:szCs w:val="24"/>
          <w:lang w:bidi="hi-IN"/>
        </w:rPr>
        <w:t>is stemming. Stemming is an approach to assemble the strongly related tokens to the same type of token</w:t>
      </w:r>
      <w:r w:rsidR="00D63644" w:rsidRPr="00C75368">
        <w:rPr>
          <w:rFonts w:eastAsia="Times New Roman"/>
          <w:szCs w:val="24"/>
          <w:lang w:bidi="hi-IN"/>
        </w:rPr>
        <w:t xml:space="preserve"> </w:t>
      </w:r>
      <w:r w:rsidR="002D7701" w:rsidRPr="00C75368">
        <w:rPr>
          <w:rFonts w:eastAsia="Times New Roman"/>
          <w:kern w:val="0"/>
          <w:sz w:val="24"/>
          <w:szCs w:val="24"/>
        </w:rPr>
        <w:t>(Shirbhate and Deshmukh, 2016)</w:t>
      </w:r>
      <w:r w:rsidR="00AA3486" w:rsidRPr="00C75368">
        <w:rPr>
          <w:rFonts w:eastAsia="Times New Roman"/>
          <w:szCs w:val="24"/>
          <w:lang w:bidi="hi-IN"/>
        </w:rPr>
        <w:t>. For example, the present tense and the past tense of the same word usually represents the similar opinion.</w:t>
      </w:r>
    </w:p>
    <w:p w14:paraId="06184482" w14:textId="41FEF0CC" w:rsidR="008B54DD" w:rsidRPr="00C75368" w:rsidRDefault="00206DC5"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008B54DD"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 Feature Selection</w:t>
      </w:r>
    </w:p>
    <w:p w14:paraId="0F83CA09" w14:textId="77777777"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To select features that are more related to the sentiment of the tweets, a score imitating the degree of purity of the classification have been given to each of the features. The purity score of feature </w:t>
      </w:r>
      <w:r w:rsidRPr="00C75368">
        <w:rPr>
          <w:rFonts w:eastAsia="Times New Roman"/>
          <w:i/>
          <w:szCs w:val="24"/>
          <w:lang w:bidi="hi-IN"/>
        </w:rPr>
        <w:t>f</w:t>
      </w:r>
      <w:r w:rsidRPr="00C75368">
        <w:rPr>
          <w:rFonts w:eastAsia="Times New Roman"/>
          <w:szCs w:val="24"/>
          <w:lang w:bidi="hi-IN"/>
        </w:rPr>
        <w:t xml:space="preserve"> towards class </w:t>
      </w:r>
      <w:r w:rsidRPr="00C75368">
        <w:rPr>
          <w:rFonts w:eastAsia="Times New Roman"/>
          <w:i/>
          <w:szCs w:val="24"/>
          <w:lang w:bidi="hi-IN"/>
        </w:rPr>
        <w:t>c</w:t>
      </w:r>
      <w:r w:rsidRPr="00C75368">
        <w:rPr>
          <w:rFonts w:eastAsia="Times New Roman"/>
          <w:szCs w:val="24"/>
          <w:lang w:bidi="hi-IN"/>
        </w:rPr>
        <w:t xml:space="preserve"> can be calculated using the following formula.</w:t>
      </w:r>
    </w:p>
    <w:p w14:paraId="4DEA7484" w14:textId="132BBD64" w:rsidR="00206DC5" w:rsidRPr="00C75368" w:rsidRDefault="00206DC5" w:rsidP="00666FB0">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Score(f,c) = p(c|t)</w:t>
      </w:r>
    </w:p>
    <w:p w14:paraId="201235A8" w14:textId="77777777" w:rsidR="00E3442C"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system ranks all the features based on this score for three classes. And select the top 200 features from the result of class positive and class negative. </w:t>
      </w:r>
    </w:p>
    <w:p w14:paraId="41168F55" w14:textId="77777777" w:rsidR="00E3442C" w:rsidRPr="00C75368" w:rsidRDefault="00E3442C" w:rsidP="00206DC5">
      <w:pPr>
        <w:widowControl/>
        <w:autoSpaceDN/>
        <w:adjustRightInd/>
        <w:ind w:firstLine="0"/>
        <w:jc w:val="left"/>
        <w:textAlignment w:val="center"/>
        <w:rPr>
          <w:rFonts w:eastAsia="Times New Roman"/>
          <w:szCs w:val="24"/>
          <w:lang w:bidi="hi-IN"/>
        </w:rPr>
      </w:pPr>
    </w:p>
    <w:p w14:paraId="3684BD1A" w14:textId="34986A52" w:rsidR="00206DC5" w:rsidRPr="00C75368" w:rsidRDefault="00F70F9D" w:rsidP="00206DC5">
      <w:pPr>
        <w:widowControl/>
        <w:autoSpaceDN/>
        <w:adjustRightInd/>
        <w:ind w:firstLine="0"/>
        <w:jc w:val="left"/>
        <w:textAlignment w:val="center"/>
        <w:rPr>
          <w:rFonts w:eastAsia="Times New Roman"/>
          <w:szCs w:val="24"/>
          <w:lang w:bidi="hi-IN"/>
        </w:rPr>
      </w:pPr>
      <w:r>
        <w:rPr>
          <w:rFonts w:eastAsia="Times New Roman"/>
          <w:noProof/>
          <w:szCs w:val="24"/>
        </w:rPr>
        <w:drawing>
          <wp:inline distT="0" distB="0" distL="0" distR="0" wp14:anchorId="5FF7AB42" wp14:editId="56339392">
            <wp:extent cx="2893060" cy="3318510"/>
            <wp:effectExtent l="0" t="0" r="2540" b="8890"/>
            <wp:docPr id="3" name="Picture 3" descr="Att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060" cy="3318510"/>
                    </a:xfrm>
                    <a:prstGeom prst="rect">
                      <a:avLst/>
                    </a:prstGeom>
                    <a:noFill/>
                    <a:ln>
                      <a:noFill/>
                    </a:ln>
                  </pic:spPr>
                </pic:pic>
              </a:graphicData>
            </a:graphic>
          </wp:inline>
        </w:drawing>
      </w:r>
    </w:p>
    <w:p w14:paraId="4B04731A" w14:textId="680E5E1A" w:rsidR="005E3077" w:rsidRDefault="00666FB0"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Figure 1</w:t>
      </w:r>
      <w:r w:rsidR="005E3077" w:rsidRPr="00C75368">
        <w:rPr>
          <w:rFonts w:eastAsia="Times New Roman"/>
          <w:szCs w:val="24"/>
          <w:lang w:bidi="hi-IN"/>
        </w:rPr>
        <w:t>:</w:t>
      </w:r>
      <w:r w:rsidRPr="00C75368">
        <w:rPr>
          <w:rFonts w:eastAsia="Times New Roman"/>
          <w:szCs w:val="24"/>
          <w:lang w:bidi="hi-IN"/>
        </w:rPr>
        <w:t xml:space="preserve"> Comparison between attribute sets.</w:t>
      </w:r>
    </w:p>
    <w:p w14:paraId="688C59BC" w14:textId="77777777" w:rsidR="00665AFD" w:rsidRPr="00C75368" w:rsidRDefault="00665AFD" w:rsidP="00206DC5">
      <w:pPr>
        <w:widowControl/>
        <w:autoSpaceDN/>
        <w:adjustRightInd/>
        <w:ind w:firstLine="0"/>
        <w:jc w:val="left"/>
        <w:textAlignment w:val="center"/>
        <w:rPr>
          <w:rFonts w:eastAsia="Times New Roman"/>
          <w:szCs w:val="24"/>
          <w:lang w:bidi="hi-IN"/>
        </w:rPr>
      </w:pPr>
    </w:p>
    <w:p w14:paraId="1D575D6C" w14:textId="3FEAC288"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A comparison between the provided attribute</w:t>
      </w:r>
      <w:r w:rsidR="00A50AEC" w:rsidRPr="00C75368">
        <w:rPr>
          <w:rFonts w:eastAsia="Times New Roman"/>
          <w:szCs w:val="24"/>
          <w:lang w:bidi="hi-IN"/>
        </w:rPr>
        <w:t xml:space="preserve"> set and the selected attribute </w:t>
      </w:r>
      <w:r w:rsidRPr="00C75368">
        <w:rPr>
          <w:rFonts w:eastAsia="Times New Roman"/>
          <w:szCs w:val="24"/>
          <w:lang w:bidi="hi-IN"/>
        </w:rPr>
        <w:t>set on the performance of</w:t>
      </w:r>
      <w:r w:rsidR="00F34B54" w:rsidRPr="00C75368">
        <w:rPr>
          <w:rFonts w:eastAsia="Times New Roman"/>
          <w:szCs w:val="24"/>
          <w:lang w:bidi="hi-IN"/>
        </w:rPr>
        <w:t xml:space="preserve"> the DT is shown in the F</w:t>
      </w:r>
      <w:r w:rsidR="00237E2B" w:rsidRPr="00C75368">
        <w:rPr>
          <w:rFonts w:eastAsia="Times New Roman"/>
          <w:szCs w:val="24"/>
          <w:lang w:bidi="hi-IN"/>
        </w:rPr>
        <w:t>igure 1</w:t>
      </w:r>
      <w:r w:rsidRPr="00C75368">
        <w:rPr>
          <w:rFonts w:eastAsia="Times New Roman"/>
          <w:szCs w:val="24"/>
          <w:lang w:bidi="hi-IN"/>
        </w:rPr>
        <w:t>. It is easy to see that both the accuracy and the F-Measurement increased hugely in the selected attribute set. One of the reason is that in the provided attribute se</w:t>
      </w:r>
      <w:r w:rsidR="00A327CF" w:rsidRPr="00C75368">
        <w:rPr>
          <w:rFonts w:eastAsia="Times New Roman"/>
          <w:szCs w:val="24"/>
          <w:lang w:bidi="hi-IN"/>
        </w:rPr>
        <w:t>t, there are features representing</w:t>
      </w:r>
      <w:r w:rsidRPr="00C75368">
        <w:rPr>
          <w:rFonts w:eastAsia="Times New Roman"/>
          <w:szCs w:val="24"/>
          <w:lang w:bidi="hi-IN"/>
        </w:rPr>
        <w:t xml:space="preserve"> the words like “at”, “are”, which may have high occurrence but barely contribute to the sentiment of the tweet. Anoth</w:t>
      </w:r>
      <w:r w:rsidR="00427CEB" w:rsidRPr="00C75368">
        <w:rPr>
          <w:rFonts w:eastAsia="Times New Roman"/>
          <w:szCs w:val="24"/>
          <w:lang w:bidi="hi-IN"/>
        </w:rPr>
        <w:t>er possible reason is that, the</w:t>
      </w:r>
      <w:r w:rsidR="000D5DAA" w:rsidRPr="00C75368">
        <w:rPr>
          <w:rFonts w:eastAsia="Times New Roman"/>
          <w:szCs w:val="24"/>
          <w:lang w:bidi="hi-IN"/>
        </w:rPr>
        <w:t xml:space="preserve"> </w:t>
      </w:r>
      <w:r w:rsidRPr="00C75368">
        <w:rPr>
          <w:rFonts w:eastAsia="Times New Roman"/>
          <w:szCs w:val="24"/>
          <w:lang w:bidi="hi-IN"/>
        </w:rPr>
        <w:t>score function</w:t>
      </w:r>
      <w:r w:rsidR="000D5DAA" w:rsidRPr="00C75368">
        <w:rPr>
          <w:rFonts w:eastAsia="Times New Roman"/>
          <w:szCs w:val="24"/>
          <w:lang w:bidi="hi-IN"/>
        </w:rPr>
        <w:t xml:space="preserve"> </w:t>
      </w:r>
      <w:r w:rsidRPr="00C75368">
        <w:rPr>
          <w:rFonts w:eastAsia="Times New Roman"/>
          <w:szCs w:val="24"/>
          <w:lang w:bidi="hi-IN"/>
        </w:rPr>
        <w:t>is basically assessing the purity of the classes, which would be beneficial for the DT to have a better performance.</w:t>
      </w:r>
    </w:p>
    <w:bookmarkEnd w:id="0"/>
    <w:bookmarkEnd w:id="1"/>
    <w:p w14:paraId="6D2DAD0C" w14:textId="77777777" w:rsidR="008B54DD" w:rsidRPr="00C75368" w:rsidRDefault="008B54DD" w:rsidP="00C146A7">
      <w:pPr>
        <w:widowControl/>
        <w:autoSpaceDN/>
        <w:adjustRightInd/>
        <w:ind w:firstLine="0"/>
        <w:jc w:val="left"/>
        <w:textAlignment w:val="center"/>
        <w:rPr>
          <w:rFonts w:eastAsia="Times New Roman"/>
          <w:szCs w:val="24"/>
          <w:lang w:bidi="hi-IN"/>
        </w:rPr>
      </w:pPr>
    </w:p>
    <w:p w14:paraId="3CE8FF59" w14:textId="5FB9F281" w:rsidR="00206DC5" w:rsidRPr="00C75368" w:rsidRDefault="00206DC5" w:rsidP="00206DC5">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4. Results and analysis</w:t>
      </w:r>
    </w:p>
    <w:p w14:paraId="0D512189" w14:textId="2A546BB1" w:rsidR="005A22A2" w:rsidRPr="00C75368" w:rsidRDefault="005A22A2" w:rsidP="005A22A2">
      <w:pPr>
        <w:pStyle w:val="Heading2"/>
        <w:rPr>
          <w:rFonts w:ascii="Times New Roman" w:hAnsi="Times New Roman" w:cs="Times New Roman"/>
          <w:lang w:val="en-AU"/>
        </w:rPr>
      </w:pPr>
      <w:r w:rsidRPr="00C75368">
        <w:rPr>
          <w:rFonts w:ascii="Times New Roman" w:hAnsi="Times New Roman" w:cs="Times New Roman"/>
          <w:lang w:val="en-AU"/>
        </w:rPr>
        <w:t xml:space="preserve">4.1 Results of classifiers  </w:t>
      </w:r>
    </w:p>
    <w:p w14:paraId="7B93EAA6" w14:textId="22A4CA9B" w:rsidR="005A22A2" w:rsidRPr="00C75368" w:rsidRDefault="005A22A2" w:rsidP="006F5A25">
      <w:pPr>
        <w:ind w:firstLine="0"/>
        <w:rPr>
          <w:szCs w:val="24"/>
        </w:rPr>
      </w:pPr>
      <w:r w:rsidRPr="00C75368">
        <w:rPr>
          <w:szCs w:val="24"/>
        </w:rPr>
        <w:t xml:space="preserve">As mentioned above, the project chose four machine learning algorithms, including NB, DT, RF, and KNN. Specifically, for the KNN, the project use three nearest neighbours. </w:t>
      </w:r>
      <w:r w:rsidR="00A73F4A">
        <w:rPr>
          <w:rFonts w:hint="eastAsia"/>
          <w:szCs w:val="24"/>
        </w:rPr>
        <w:t xml:space="preserve">When training the model, the </w:t>
      </w:r>
      <w:r w:rsidR="00A73F4A">
        <w:rPr>
          <w:szCs w:val="24"/>
        </w:rPr>
        <w:t>id of each tweet was removed, because clearly it is not helpful for predicting.</w:t>
      </w:r>
    </w:p>
    <w:p w14:paraId="749DCEB9" w14:textId="60A5DE90" w:rsidR="005A22A2" w:rsidRPr="00C75368" w:rsidRDefault="005A22A2" w:rsidP="006F5A25">
      <w:pPr>
        <w:ind w:firstLine="0"/>
        <w:rPr>
          <w:szCs w:val="24"/>
        </w:rPr>
      </w:pPr>
      <w:r w:rsidRPr="00C75368">
        <w:rPr>
          <w:szCs w:val="24"/>
        </w:rPr>
        <w:t xml:space="preserve">The main statistic results </w:t>
      </w:r>
      <w:r w:rsidR="00B13B1B" w:rsidRPr="00C75368">
        <w:rPr>
          <w:szCs w:val="24"/>
        </w:rPr>
        <w:t>of the data are shown in</w:t>
      </w:r>
      <w:r w:rsidR="00045A13" w:rsidRPr="00C75368">
        <w:rPr>
          <w:szCs w:val="24"/>
        </w:rPr>
        <w:t xml:space="preserve"> table 1</w:t>
      </w:r>
      <w:r w:rsidRPr="00C75368">
        <w:rPr>
          <w:szCs w:val="24"/>
        </w:rPr>
        <w:t>.</w:t>
      </w:r>
    </w:p>
    <w:p w14:paraId="27097AB1" w14:textId="77777777" w:rsidR="009847B8" w:rsidRPr="00C75368" w:rsidRDefault="009847B8" w:rsidP="006F5A25">
      <w:pPr>
        <w:ind w:firstLine="0"/>
        <w:rPr>
          <w:szCs w:val="24"/>
        </w:rPr>
      </w:pPr>
    </w:p>
    <w:p w14:paraId="245B67B9" w14:textId="65D872F1" w:rsidR="003222ED" w:rsidRDefault="00045A13" w:rsidP="006F5A25">
      <w:pPr>
        <w:ind w:firstLine="0"/>
        <w:rPr>
          <w:szCs w:val="24"/>
        </w:rPr>
      </w:pPr>
      <w:r w:rsidRPr="00C75368">
        <w:rPr>
          <w:szCs w:val="24"/>
        </w:rPr>
        <w:t>Table 1</w:t>
      </w:r>
      <w:r w:rsidR="003222ED" w:rsidRPr="00C75368">
        <w:rPr>
          <w:szCs w:val="24"/>
        </w:rPr>
        <w:t>:</w:t>
      </w:r>
      <w:r w:rsidRPr="00C75368">
        <w:rPr>
          <w:szCs w:val="24"/>
        </w:rPr>
        <w:t xml:space="preserve"> Weka results of different </w:t>
      </w:r>
      <w:r w:rsidR="00A96E8F" w:rsidRPr="00C75368">
        <w:rPr>
          <w:szCs w:val="24"/>
        </w:rPr>
        <w:t>classifiers</w:t>
      </w:r>
      <w:r w:rsidR="003222ED" w:rsidRPr="00C75368">
        <w:rPr>
          <w:szCs w:val="24"/>
        </w:rPr>
        <w:t xml:space="preserve"> </w:t>
      </w:r>
    </w:p>
    <w:p w14:paraId="6BB76864" w14:textId="5E0E9B94" w:rsidR="00915BE1" w:rsidRPr="00C75368" w:rsidRDefault="00915BE1" w:rsidP="006F5A25">
      <w:pPr>
        <w:ind w:firstLine="0"/>
        <w:rPr>
          <w:szCs w:val="24"/>
        </w:rPr>
      </w:pPr>
      <w:r w:rsidRPr="00915BE1">
        <w:rPr>
          <w:noProof/>
          <w:szCs w:val="24"/>
        </w:rPr>
        <w:drawing>
          <wp:inline distT="0" distB="0" distL="0" distR="0" wp14:anchorId="7173679C" wp14:editId="10DE085C">
            <wp:extent cx="3109484" cy="246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653" cy="2482160"/>
                    </a:xfrm>
                    <a:prstGeom prst="rect">
                      <a:avLst/>
                    </a:prstGeom>
                  </pic:spPr>
                </pic:pic>
              </a:graphicData>
            </a:graphic>
          </wp:inline>
        </w:drawing>
      </w:r>
    </w:p>
    <w:p w14:paraId="6D542C99" w14:textId="77777777" w:rsidR="00D9582D" w:rsidRPr="00C75368" w:rsidRDefault="00D9582D" w:rsidP="005A22A2">
      <w:pPr>
        <w:rPr>
          <w:szCs w:val="24"/>
        </w:rPr>
      </w:pPr>
    </w:p>
    <w:p w14:paraId="289E050D" w14:textId="6E6B5BB9" w:rsidR="005A22A2" w:rsidRPr="00C75368" w:rsidRDefault="005A22A2" w:rsidP="005A22A2">
      <w:pPr>
        <w:rPr>
          <w:szCs w:val="24"/>
        </w:rPr>
      </w:pPr>
      <w:r w:rsidRPr="00C75368">
        <w:rPr>
          <w:szCs w:val="24"/>
        </w:rPr>
        <w:t>The effectiveness measurements that will be used to evaluate the classifiers in the paper are Avg. ROC Area and Avg. F-Measure. The main reas</w:t>
      </w:r>
      <w:r w:rsidR="00B56612" w:rsidRPr="00C75368">
        <w:rPr>
          <w:szCs w:val="24"/>
        </w:rPr>
        <w:t>on is the imbalance of the data</w:t>
      </w:r>
      <w:r w:rsidRPr="00C75368">
        <w:rPr>
          <w:szCs w:val="24"/>
        </w:rPr>
        <w:t>set. Accuracy could be impacted significantly by the class distribution</w:t>
      </w:r>
      <w:r w:rsidR="002C3685" w:rsidRPr="00C75368">
        <w:rPr>
          <w:szCs w:val="24"/>
        </w:rPr>
        <w:t xml:space="preserve"> </w:t>
      </w:r>
      <w:r w:rsidR="00B56612" w:rsidRPr="00C75368">
        <w:rPr>
          <w:szCs w:val="24"/>
        </w:rPr>
        <w:t>(</w:t>
      </w:r>
      <w:r w:rsidR="00B56612" w:rsidRPr="00C75368">
        <w:rPr>
          <w:szCs w:val="24"/>
          <w:lang w:bidi="hi-IN"/>
        </w:rPr>
        <w:t>Jeni, 2013</w:t>
      </w:r>
      <w:r w:rsidR="00B56612" w:rsidRPr="00C75368">
        <w:rPr>
          <w:szCs w:val="24"/>
        </w:rPr>
        <w:t>)</w:t>
      </w:r>
      <w:r w:rsidRPr="00C75368">
        <w:rPr>
          <w:szCs w:val="24"/>
        </w:rPr>
        <w:t xml:space="preserve">. For example, a classifier who make wrong decisions to </w:t>
      </w:r>
      <w:r w:rsidR="007E6B42" w:rsidRPr="00C75368">
        <w:rPr>
          <w:szCs w:val="24"/>
        </w:rPr>
        <w:t>all instances of class A, and when</w:t>
      </w:r>
      <w:r w:rsidRPr="00C75368">
        <w:rPr>
          <w:szCs w:val="24"/>
        </w:rPr>
        <w:t xml:space="preserve"> class A is in the minority of the test set, the classifier could still get a high accuracy. On the contrary, the Avg. F-Measure and Avg. ROC Area can handle the unbalanced classes much better</w:t>
      </w:r>
      <w:r w:rsidR="006C17AC" w:rsidRPr="00C75368">
        <w:rPr>
          <w:szCs w:val="24"/>
        </w:rPr>
        <w:t xml:space="preserve"> </w:t>
      </w:r>
      <w:r w:rsidR="00B56612" w:rsidRPr="00C75368">
        <w:rPr>
          <w:szCs w:val="24"/>
        </w:rPr>
        <w:t>(</w:t>
      </w:r>
      <w:r w:rsidR="00B56612" w:rsidRPr="00C75368">
        <w:rPr>
          <w:szCs w:val="24"/>
          <w:lang w:bidi="hi-IN"/>
        </w:rPr>
        <w:t>Jeni, 2013</w:t>
      </w:r>
      <w:r w:rsidR="00B56612" w:rsidRPr="00C75368">
        <w:rPr>
          <w:szCs w:val="24"/>
        </w:rPr>
        <w:t>)</w:t>
      </w:r>
      <w:r w:rsidRPr="00C75368">
        <w:rPr>
          <w:szCs w:val="24"/>
        </w:rPr>
        <w:t xml:space="preserve">. </w:t>
      </w:r>
    </w:p>
    <w:p w14:paraId="7E188AE8" w14:textId="5EE76FF9" w:rsidR="00C06B3C" w:rsidRPr="00C75368" w:rsidRDefault="00D35F72" w:rsidP="00F51165">
      <w:pPr>
        <w:rPr>
          <w:szCs w:val="24"/>
        </w:rPr>
      </w:pPr>
      <w:r w:rsidRPr="00C75368">
        <w:rPr>
          <w:szCs w:val="24"/>
        </w:rPr>
        <w:t>A comparison of</w:t>
      </w:r>
      <w:r w:rsidR="005A22A2" w:rsidRPr="00C75368">
        <w:rPr>
          <w:szCs w:val="24"/>
        </w:rPr>
        <w:t xml:space="preserve"> these measurements along with Accuracy between </w:t>
      </w:r>
      <w:r w:rsidR="00101794" w:rsidRPr="00C75368">
        <w:rPr>
          <w:szCs w:val="24"/>
        </w:rPr>
        <w:t>the classes are show as Figure 2</w:t>
      </w:r>
      <w:r w:rsidR="005A22A2" w:rsidRPr="00C75368">
        <w:rPr>
          <w:szCs w:val="24"/>
        </w:rPr>
        <w:t>.</w:t>
      </w:r>
    </w:p>
    <w:p w14:paraId="0E95DF5E" w14:textId="77777777" w:rsidR="00C06B3C" w:rsidRPr="00C75368" w:rsidRDefault="00C06B3C" w:rsidP="008301C1">
      <w:pPr>
        <w:ind w:firstLine="0"/>
        <w:rPr>
          <w:szCs w:val="24"/>
        </w:rPr>
      </w:pPr>
    </w:p>
    <w:p w14:paraId="6FBF87A2" w14:textId="5DC2A81B" w:rsidR="00F51165" w:rsidRDefault="00F70F9D" w:rsidP="008301C1">
      <w:pPr>
        <w:ind w:firstLine="0"/>
        <w:rPr>
          <w:szCs w:val="24"/>
        </w:rPr>
      </w:pPr>
      <w:r>
        <w:rPr>
          <w:noProof/>
          <w:szCs w:val="24"/>
        </w:rPr>
        <w:drawing>
          <wp:inline distT="0" distB="0" distL="0" distR="0" wp14:anchorId="64F78A9A" wp14:editId="0FCFA1E4">
            <wp:extent cx="2953604" cy="5195371"/>
            <wp:effectExtent l="0" t="0" r="0" b="12065"/>
            <wp:docPr id="4" name="Picture 4"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319" cy="5200146"/>
                    </a:xfrm>
                    <a:prstGeom prst="rect">
                      <a:avLst/>
                    </a:prstGeom>
                    <a:noFill/>
                    <a:ln>
                      <a:noFill/>
                    </a:ln>
                  </pic:spPr>
                </pic:pic>
              </a:graphicData>
            </a:graphic>
          </wp:inline>
        </w:drawing>
      </w:r>
    </w:p>
    <w:p w14:paraId="0EDB5119" w14:textId="28EDCE47" w:rsidR="002809B1" w:rsidRPr="00C75368" w:rsidRDefault="008E35DA" w:rsidP="008301C1">
      <w:pPr>
        <w:ind w:firstLine="0"/>
        <w:rPr>
          <w:szCs w:val="24"/>
        </w:rPr>
      </w:pPr>
      <w:r w:rsidRPr="00C75368">
        <w:rPr>
          <w:szCs w:val="24"/>
        </w:rPr>
        <w:t>Figure 2</w:t>
      </w:r>
      <w:r w:rsidR="002809B1" w:rsidRPr="00C75368">
        <w:rPr>
          <w:szCs w:val="24"/>
        </w:rPr>
        <w:t>:</w:t>
      </w:r>
      <w:r w:rsidRPr="00C75368">
        <w:rPr>
          <w:szCs w:val="24"/>
        </w:rPr>
        <w:t xml:space="preserve"> Comparison of main measurements between classifiers</w:t>
      </w:r>
      <w:r w:rsidR="003B152B" w:rsidRPr="00C75368">
        <w:rPr>
          <w:szCs w:val="24"/>
        </w:rPr>
        <w:t>.</w:t>
      </w:r>
    </w:p>
    <w:p w14:paraId="680F5FB3" w14:textId="77777777" w:rsidR="002809B1" w:rsidRPr="00C75368" w:rsidRDefault="002809B1" w:rsidP="005A22A2">
      <w:pPr>
        <w:rPr>
          <w:szCs w:val="24"/>
        </w:rPr>
      </w:pPr>
    </w:p>
    <w:p w14:paraId="5D4FD558" w14:textId="0ED1FEC3" w:rsidR="005A22A2" w:rsidRPr="00C75368" w:rsidRDefault="00D35F72" w:rsidP="00337B78">
      <w:pPr>
        <w:ind w:firstLine="0"/>
        <w:rPr>
          <w:szCs w:val="24"/>
        </w:rPr>
      </w:pPr>
      <w:r w:rsidRPr="00C75368">
        <w:rPr>
          <w:szCs w:val="24"/>
        </w:rPr>
        <w:t>As can be seen from the Figure 2</w:t>
      </w:r>
      <w:r w:rsidR="005A22A2" w:rsidRPr="00C75368">
        <w:rPr>
          <w:szCs w:val="24"/>
        </w:rPr>
        <w:t xml:space="preserve">, NB </w:t>
      </w:r>
      <w:r w:rsidR="00877FC7" w:rsidRPr="00C75368">
        <w:rPr>
          <w:szCs w:val="24"/>
        </w:rPr>
        <w:t>behave badly</w:t>
      </w:r>
      <w:r w:rsidR="005A22A2" w:rsidRPr="00C75368">
        <w:rPr>
          <w:szCs w:val="24"/>
        </w:rPr>
        <w:t xml:space="preserve"> in all three measurements. RF perform slightly better in F-Measure and Accuracy </w:t>
      </w:r>
      <w:r w:rsidR="00967E9D" w:rsidRPr="00C75368">
        <w:rPr>
          <w:szCs w:val="24"/>
        </w:rPr>
        <w:t xml:space="preserve">also </w:t>
      </w:r>
      <w:r w:rsidR="00E570E8" w:rsidRPr="00C75368">
        <w:rPr>
          <w:szCs w:val="24"/>
        </w:rPr>
        <w:t>have</w:t>
      </w:r>
      <w:r w:rsidR="005A22A2" w:rsidRPr="00C75368">
        <w:rPr>
          <w:szCs w:val="24"/>
        </w:rPr>
        <w:t xml:space="preserve"> notably higher ROC area compare to DT. RF and KNN behave similarly with hardly</w:t>
      </w:r>
      <w:r w:rsidR="00CB0FD4" w:rsidRPr="00C75368">
        <w:rPr>
          <w:szCs w:val="24"/>
        </w:rPr>
        <w:t xml:space="preserve"> noticeable differences</w:t>
      </w:r>
      <w:r w:rsidR="005A22A2" w:rsidRPr="00C75368">
        <w:rPr>
          <w:szCs w:val="24"/>
        </w:rPr>
        <w:t>.</w:t>
      </w:r>
    </w:p>
    <w:p w14:paraId="5AB87BE4" w14:textId="3AA6A741" w:rsidR="005A22A2" w:rsidRPr="00C75368" w:rsidRDefault="00DC2A3F" w:rsidP="00C06B3C">
      <w:pPr>
        <w:pStyle w:val="Heading2"/>
        <w:rPr>
          <w:rFonts w:ascii="Times New Roman" w:hAnsi="Times New Roman" w:cs="Times New Roman"/>
          <w:lang w:val="en-AU"/>
        </w:rPr>
      </w:pPr>
      <w:r w:rsidRPr="00C75368">
        <w:rPr>
          <w:rFonts w:ascii="Times New Roman" w:hAnsi="Times New Roman" w:cs="Times New Roman"/>
          <w:lang w:val="en-AU"/>
        </w:rPr>
        <w:t xml:space="preserve">4.2 Performance Analysis  </w:t>
      </w:r>
    </w:p>
    <w:p w14:paraId="20B5A9AF" w14:textId="433E42C6" w:rsidR="00656B81" w:rsidRPr="00C75368" w:rsidRDefault="00656B81" w:rsidP="006F5A25">
      <w:pPr>
        <w:ind w:firstLine="0"/>
        <w:rPr>
          <w:szCs w:val="24"/>
        </w:rPr>
      </w:pPr>
      <w:bookmarkStart w:id="2" w:name="OLE_LINK3"/>
      <w:bookmarkStart w:id="3" w:name="OLE_LINK4"/>
      <w:r w:rsidRPr="00C75368">
        <w:rPr>
          <w:szCs w:val="24"/>
        </w:rPr>
        <w:t xml:space="preserve">NB is based on the assumption that the attributes are independent </w:t>
      </w:r>
      <w:r w:rsidR="00687618" w:rsidRPr="00C75368">
        <w:rPr>
          <w:szCs w:val="24"/>
        </w:rPr>
        <w:t>of</w:t>
      </w:r>
      <w:r w:rsidRPr="00C75368">
        <w:rPr>
          <w:szCs w:val="24"/>
        </w:rPr>
        <w:t xml:space="preserve"> each other, which is not true in this case. Another problem</w:t>
      </w:r>
      <w:r w:rsidR="003853F1" w:rsidRPr="00C75368">
        <w:rPr>
          <w:szCs w:val="24"/>
        </w:rPr>
        <w:t xml:space="preserve"> caused by the</w:t>
      </w:r>
      <w:r w:rsidRPr="00C75368">
        <w:rPr>
          <w:szCs w:val="24"/>
        </w:rPr>
        <w:t xml:space="preserve">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C75368" w:rsidRDefault="00656B81" w:rsidP="00656B81">
      <w:pPr>
        <w:rPr>
          <w:szCs w:val="24"/>
        </w:rPr>
      </w:pPr>
    </w:p>
    <w:p w14:paraId="2511F404" w14:textId="231D34C6" w:rsidR="00656B81" w:rsidRPr="00C75368" w:rsidRDefault="00656B81" w:rsidP="006F5A25">
      <w:pPr>
        <w:ind w:firstLine="0"/>
        <w:rPr>
          <w:szCs w:val="24"/>
        </w:rPr>
      </w:pPr>
      <w:r w:rsidRPr="00C75368">
        <w:rPr>
          <w:szCs w:val="24"/>
        </w:rPr>
        <w:t>DT performs better than NB mainly because</w:t>
      </w:r>
      <w:r w:rsidR="000D5002" w:rsidRPr="00C75368">
        <w:rPr>
          <w:szCs w:val="24"/>
        </w:rPr>
        <w:t xml:space="preserve"> as a rule-based classifier,</w:t>
      </w:r>
      <w:r w:rsidRPr="00C75368">
        <w:rPr>
          <w:szCs w:val="24"/>
        </w:rPr>
        <w:t xml:space="preserve"> it is able to handle the </w:t>
      </w:r>
      <w:r w:rsidR="000D5002" w:rsidRPr="00C75368">
        <w:rPr>
          <w:szCs w:val="24"/>
        </w:rPr>
        <w:t>interacted</w:t>
      </w:r>
      <w:r w:rsidR="00A00C6D" w:rsidRPr="00C75368">
        <w:rPr>
          <w:szCs w:val="24"/>
        </w:rPr>
        <w:t xml:space="preserve"> features. Furthermore, </w:t>
      </w:r>
      <w:r w:rsidRPr="00C75368">
        <w:rPr>
          <w:szCs w:val="24"/>
        </w:rPr>
        <w:t>redundant feature wil</w:t>
      </w:r>
      <w:r w:rsidR="00A00C6D" w:rsidRPr="00C75368">
        <w:rPr>
          <w:szCs w:val="24"/>
        </w:rPr>
        <w:t>l not affect the accuracy of DT (Tan, 2006).</w:t>
      </w:r>
      <w:r w:rsidRPr="00C75368">
        <w:rPr>
          <w:szCs w:val="24"/>
        </w:rPr>
        <w:t xml:space="preserve"> </w:t>
      </w:r>
      <w:r w:rsidR="00A00C6D" w:rsidRPr="00C75368">
        <w:rPr>
          <w:szCs w:val="24"/>
        </w:rPr>
        <w:t>On the other hand,</w:t>
      </w:r>
      <w:r w:rsidR="00814DE7" w:rsidRPr="00C75368">
        <w:rPr>
          <w:szCs w:val="24"/>
        </w:rPr>
        <w:t xml:space="preserve"> main problem</w:t>
      </w:r>
      <w:r w:rsidR="00A00C6D" w:rsidRPr="00C75368">
        <w:rPr>
          <w:szCs w:val="24"/>
        </w:rPr>
        <w:t xml:space="preserve"> of DT</w:t>
      </w:r>
      <w:r w:rsidRPr="00C75368">
        <w:rPr>
          <w:szCs w:val="24"/>
        </w:rPr>
        <w:t xml:space="preserve"> is</w:t>
      </w:r>
      <w:r w:rsidR="00814DE7" w:rsidRPr="00C75368">
        <w:rPr>
          <w:szCs w:val="24"/>
        </w:rPr>
        <w:t xml:space="preserve"> the</w:t>
      </w:r>
      <w:r w:rsidRPr="00C75368">
        <w:rPr>
          <w:szCs w:val="24"/>
        </w:rPr>
        <w:t xml:space="preserve"> over-fitting. </w:t>
      </w:r>
    </w:p>
    <w:p w14:paraId="26E1673E" w14:textId="77777777" w:rsidR="00EE0724" w:rsidRPr="00C75368" w:rsidRDefault="00EE0724" w:rsidP="00656B81">
      <w:pPr>
        <w:rPr>
          <w:szCs w:val="24"/>
        </w:rPr>
      </w:pPr>
    </w:p>
    <w:p w14:paraId="5313899F" w14:textId="33F3BDF4" w:rsidR="009C326E" w:rsidRPr="00C75368" w:rsidRDefault="00656B81" w:rsidP="00EE0724">
      <w:pPr>
        <w:ind w:firstLine="0"/>
        <w:rPr>
          <w:szCs w:val="24"/>
        </w:rPr>
      </w:pPr>
      <w:r w:rsidRPr="00C75368">
        <w:rPr>
          <w:szCs w:val="24"/>
        </w:rPr>
        <w:t>Due to the minor difference between the DT, RF and KNN, a detailed comparison between those classifier</w:t>
      </w:r>
      <w:r w:rsidR="00E1697D" w:rsidRPr="00C75368">
        <w:rPr>
          <w:szCs w:val="24"/>
        </w:rPr>
        <w:t>s have been show in the Figure 3</w:t>
      </w:r>
      <w:r w:rsidRPr="00C75368">
        <w:rPr>
          <w:szCs w:val="24"/>
        </w:rPr>
        <w:t xml:space="preserve">. It compares on not only the Avg. F-Measure, but also on the F-Measure of each classes in the </w:t>
      </w:r>
      <w:r w:rsidR="00982161" w:rsidRPr="00C75368">
        <w:rPr>
          <w:szCs w:val="24"/>
        </w:rPr>
        <w:t>result</w:t>
      </w:r>
      <w:r w:rsidRPr="00C75368">
        <w:rPr>
          <w:szCs w:val="24"/>
        </w:rPr>
        <w:t>.</w:t>
      </w:r>
    </w:p>
    <w:p w14:paraId="7E0EE32D" w14:textId="0FB7F8D1" w:rsidR="00F70F9D" w:rsidRDefault="00F70F9D" w:rsidP="008301C1">
      <w:pPr>
        <w:ind w:firstLine="0"/>
        <w:rPr>
          <w:szCs w:val="24"/>
        </w:rPr>
      </w:pPr>
      <w:r>
        <w:rPr>
          <w:noProof/>
          <w:szCs w:val="24"/>
        </w:rPr>
        <w:drawing>
          <wp:inline distT="0" distB="0" distL="0" distR="0" wp14:anchorId="119D4886" wp14:editId="006EED60">
            <wp:extent cx="3061335" cy="4750511"/>
            <wp:effectExtent l="0" t="0" r="12065" b="0"/>
            <wp:docPr id="7" name="Picture 7" descr="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658" cy="4755668"/>
                    </a:xfrm>
                    <a:prstGeom prst="rect">
                      <a:avLst/>
                    </a:prstGeom>
                    <a:noFill/>
                    <a:ln>
                      <a:noFill/>
                    </a:ln>
                  </pic:spPr>
                </pic:pic>
              </a:graphicData>
            </a:graphic>
          </wp:inline>
        </w:drawing>
      </w:r>
    </w:p>
    <w:p w14:paraId="74A3FF61" w14:textId="723123ED" w:rsidR="00306E4A" w:rsidRPr="00C75368" w:rsidRDefault="00913A86" w:rsidP="008301C1">
      <w:pPr>
        <w:ind w:firstLine="0"/>
        <w:rPr>
          <w:szCs w:val="24"/>
        </w:rPr>
      </w:pPr>
      <w:r w:rsidRPr="00C75368">
        <w:rPr>
          <w:szCs w:val="24"/>
        </w:rPr>
        <w:t>Figure 3</w:t>
      </w:r>
      <w:r w:rsidR="00306E4A" w:rsidRPr="00C75368">
        <w:rPr>
          <w:szCs w:val="24"/>
        </w:rPr>
        <w:t>:</w:t>
      </w:r>
      <w:r w:rsidRPr="00C75368">
        <w:rPr>
          <w:szCs w:val="24"/>
        </w:rPr>
        <w:t xml:space="preserve"> Detailed comparison between three </w:t>
      </w:r>
      <w:r w:rsidR="00B675BA" w:rsidRPr="00C75368">
        <w:rPr>
          <w:szCs w:val="24"/>
        </w:rPr>
        <w:t>classifiers</w:t>
      </w:r>
      <w:r w:rsidRPr="00C75368">
        <w:rPr>
          <w:szCs w:val="24"/>
        </w:rPr>
        <w:t>.</w:t>
      </w:r>
    </w:p>
    <w:p w14:paraId="30427237" w14:textId="77777777" w:rsidR="00EE0724" w:rsidRPr="00C75368" w:rsidRDefault="00EE0724" w:rsidP="00EE0724">
      <w:pPr>
        <w:ind w:firstLine="0"/>
        <w:rPr>
          <w:szCs w:val="24"/>
        </w:rPr>
      </w:pPr>
    </w:p>
    <w:p w14:paraId="161C9FF8" w14:textId="77777777" w:rsidR="00AD076D" w:rsidRDefault="00656B81" w:rsidP="00EE0724">
      <w:pPr>
        <w:ind w:firstLine="0"/>
        <w:rPr>
          <w:rFonts w:hint="eastAsia"/>
          <w:szCs w:val="24"/>
        </w:rPr>
      </w:pPr>
      <w:r w:rsidRPr="00C75368">
        <w:rPr>
          <w:szCs w:val="24"/>
        </w:rPr>
        <w:t>RF using bagging to form multiple decision trees to overcome the over-fitting issue. It is obvio</w:t>
      </w:r>
      <w:r w:rsidR="004E497A" w:rsidRPr="00C75368">
        <w:rPr>
          <w:szCs w:val="24"/>
        </w:rPr>
        <w:t>usly to see that in the Figure 3</w:t>
      </w:r>
      <w:r w:rsidRPr="00C75368">
        <w:rPr>
          <w:szCs w:val="24"/>
        </w:rPr>
        <w:t>, the Negative F-Measure increased</w:t>
      </w:r>
      <w:r w:rsidR="001136E9" w:rsidRPr="00C75368">
        <w:rPr>
          <w:szCs w:val="24"/>
        </w:rPr>
        <w:t>,</w:t>
      </w:r>
      <w:r w:rsidRPr="00C75368">
        <w:rPr>
          <w:szCs w:val="24"/>
        </w:rPr>
        <w:t xml:space="preserve"> although it is not shown in the Avg. F-Measure. </w:t>
      </w:r>
    </w:p>
    <w:p w14:paraId="03699173" w14:textId="77777777" w:rsidR="00AD076D" w:rsidRDefault="00AD076D" w:rsidP="00EE0724">
      <w:pPr>
        <w:ind w:firstLine="0"/>
        <w:rPr>
          <w:rFonts w:hint="eastAsia"/>
          <w:szCs w:val="24"/>
        </w:rPr>
      </w:pPr>
    </w:p>
    <w:p w14:paraId="5274685C" w14:textId="6331AA92" w:rsidR="00656B81" w:rsidRPr="00C75368" w:rsidRDefault="00B95342" w:rsidP="00EE0724">
      <w:pPr>
        <w:ind w:firstLine="0"/>
        <w:rPr>
          <w:szCs w:val="24"/>
        </w:rPr>
      </w:pPr>
      <w:bookmarkStart w:id="4" w:name="_GoBack"/>
      <w:bookmarkEnd w:id="4"/>
      <w:r w:rsidRPr="00C75368">
        <w:rPr>
          <w:szCs w:val="24"/>
        </w:rPr>
        <w:t>Moreover</w:t>
      </w:r>
      <w:r w:rsidR="00340191" w:rsidRPr="00C75368">
        <w:rPr>
          <w:szCs w:val="24"/>
        </w:rPr>
        <w:t xml:space="preserve">, </w:t>
      </w:r>
      <w:r w:rsidR="00656B81" w:rsidRPr="00C75368">
        <w:rPr>
          <w:szCs w:val="24"/>
        </w:rPr>
        <w:t>the Positive F-Measure of RF decrease notably compare to the DT. Because the stability of the decision tree decides the performance of the RF (</w:t>
      </w:r>
      <w:r w:rsidR="00340191" w:rsidRPr="00C75368">
        <w:rPr>
          <w:szCs w:val="24"/>
        </w:rPr>
        <w:t>Tan, 2006</w:t>
      </w:r>
      <w:r w:rsidR="00656B81" w:rsidRPr="00C75368">
        <w:rPr>
          <w:szCs w:val="24"/>
        </w:rPr>
        <w:t>), it is fair to say that the decision tree is stable when identifying instances in class Positive. In other words, identifying Positive tweets generally needs more</w:t>
      </w:r>
      <w:r w:rsidR="0034364E" w:rsidRPr="00C75368">
        <w:rPr>
          <w:szCs w:val="24"/>
        </w:rPr>
        <w:t xml:space="preserve"> features than Negative tweets.</w:t>
      </w:r>
      <w:r w:rsidR="00656B81" w:rsidRPr="00C75368">
        <w:rPr>
          <w:szCs w:val="24"/>
        </w:rPr>
        <w:t xml:space="preserve"> That is the reason why the performance of classifying class Positive dropped after bagging.</w:t>
      </w:r>
    </w:p>
    <w:p w14:paraId="56D469C3" w14:textId="77777777" w:rsidR="00656B81" w:rsidRPr="00C75368" w:rsidRDefault="00656B81" w:rsidP="0034364E">
      <w:pPr>
        <w:ind w:firstLine="0"/>
        <w:rPr>
          <w:szCs w:val="24"/>
        </w:rPr>
      </w:pPr>
    </w:p>
    <w:p w14:paraId="48370204" w14:textId="26EB6040" w:rsidR="00656B81" w:rsidRPr="00C75368" w:rsidRDefault="00656B81" w:rsidP="001049F1">
      <w:pPr>
        <w:ind w:firstLine="0"/>
        <w:rPr>
          <w:szCs w:val="24"/>
        </w:rPr>
      </w:pPr>
      <w:r w:rsidRPr="00C75368">
        <w:rPr>
          <w:szCs w:val="24"/>
        </w:rPr>
        <w:t xml:space="preserve">KNN perform slightly better than RF on most of the measurements. </w:t>
      </w:r>
      <w:r w:rsidR="00C8546C" w:rsidRPr="00C75368">
        <w:rPr>
          <w:szCs w:val="24"/>
        </w:rPr>
        <w:t>The reason is that a</w:t>
      </w:r>
      <w:r w:rsidRPr="00C75368">
        <w:rPr>
          <w:szCs w:val="24"/>
        </w:rPr>
        <w:t>s an instance-based classifier, KNN is able to generate more complicated decision boundaries than the rule-based classifiers. (</w:t>
      </w:r>
      <w:r w:rsidR="00C8546C" w:rsidRPr="00C75368">
        <w:rPr>
          <w:szCs w:val="24"/>
        </w:rPr>
        <w:t>Tan, 2016</w:t>
      </w:r>
      <w:r w:rsidRPr="00C75368">
        <w:rPr>
          <w:szCs w:val="24"/>
        </w:rPr>
        <w:t>) As a lazy leaner, KNN will build the model only when the classification is required, which is not satisfied for the real time applications. In contrast, eager learners react rapidly once the training process is done.</w:t>
      </w:r>
      <w:bookmarkEnd w:id="2"/>
      <w:bookmarkEnd w:id="3"/>
    </w:p>
    <w:p w14:paraId="68DFAAE3" w14:textId="61334F18" w:rsidR="00D40114" w:rsidRPr="00C75368" w:rsidRDefault="00656B81" w:rsidP="00524C06">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5</w:t>
      </w:r>
      <w:r w:rsidR="00524C06"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Conclusions</w:t>
      </w:r>
    </w:p>
    <w:p w14:paraId="5E5FFF0E" w14:textId="675FDF61" w:rsidR="00FC0B5A" w:rsidRPr="00C75368" w:rsidRDefault="00ED1F06">
      <w:pPr>
        <w:tabs>
          <w:tab w:val="left" w:pos="540"/>
        </w:tabs>
        <w:autoSpaceDE w:val="0"/>
        <w:ind w:firstLine="0"/>
        <w:jc w:val="left"/>
        <w:rPr>
          <w:szCs w:val="24"/>
        </w:rPr>
      </w:pPr>
      <w:r w:rsidRPr="00C75368">
        <w:rPr>
          <w:szCs w:val="24"/>
        </w:rPr>
        <w:t>To sum up, NB were found to behave worse than others after the compar</w:t>
      </w:r>
      <w:r w:rsidR="00D35F72" w:rsidRPr="00C75368">
        <w:rPr>
          <w:szCs w:val="24"/>
        </w:rPr>
        <w:t>ison of</w:t>
      </w:r>
      <w:r w:rsidRPr="00C75368">
        <w:rPr>
          <w:szCs w:val="24"/>
        </w:rPr>
        <w:t xml:space="preserve">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1B9E9DCA" w14:textId="0349E9F8" w:rsidR="0033798E" w:rsidRPr="00C75368" w:rsidRDefault="00ED7B7D" w:rsidP="003C1D87">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 xml:space="preserve">References </w:t>
      </w:r>
    </w:p>
    <w:p w14:paraId="2B164139" w14:textId="4F06FE21" w:rsidR="00CC397A" w:rsidRDefault="00CC397A" w:rsidP="0033798E">
      <w:pPr>
        <w:autoSpaceDE w:val="0"/>
        <w:ind w:firstLine="0"/>
        <w:jc w:val="left"/>
        <w:rPr>
          <w:lang w:bidi="hi-IN"/>
        </w:rPr>
      </w:pPr>
      <w:r w:rsidRPr="00CC397A">
        <w:rPr>
          <w:lang w:bidi="hi-IN"/>
        </w:rPr>
        <w:t xml:space="preserve">Pang, B. and Lee, L. (2008). </w:t>
      </w:r>
      <w:r w:rsidRPr="007D2D47">
        <w:rPr>
          <w:i/>
          <w:lang w:bidi="hi-IN"/>
        </w:rPr>
        <w:t>Opinion Mining and Sentiment Analysis</w:t>
      </w:r>
      <w:r w:rsidRPr="00CC397A">
        <w:rPr>
          <w:lang w:bidi="hi-IN"/>
        </w:rPr>
        <w:t>. Foundations and Trends® in Information Retrieval, 2(1–2), pp.1-135.</w:t>
      </w:r>
    </w:p>
    <w:p w14:paraId="0FD0EDFE" w14:textId="77777777" w:rsidR="00CC397A" w:rsidRDefault="00CC397A" w:rsidP="0033798E">
      <w:pPr>
        <w:autoSpaceDE w:val="0"/>
        <w:ind w:firstLine="0"/>
        <w:jc w:val="left"/>
        <w:rPr>
          <w:lang w:bidi="hi-IN"/>
        </w:rPr>
      </w:pPr>
    </w:p>
    <w:p w14:paraId="2F180B27" w14:textId="77777777" w:rsidR="0033798E" w:rsidRPr="00C75368" w:rsidRDefault="0033798E" w:rsidP="0033798E">
      <w:pPr>
        <w:autoSpaceDE w:val="0"/>
        <w:ind w:firstLine="0"/>
        <w:jc w:val="left"/>
        <w:rPr>
          <w:lang w:bidi="hi-IN"/>
        </w:rPr>
      </w:pPr>
      <w:r w:rsidRPr="00C75368">
        <w:rPr>
          <w:lang w:bidi="hi-IN"/>
        </w:rPr>
        <w:t xml:space="preserve">Fawcett, T. (2006). </w:t>
      </w:r>
      <w:r w:rsidRPr="00C75368">
        <w:rPr>
          <w:i/>
          <w:lang w:bidi="hi-IN"/>
        </w:rPr>
        <w:t>An introduction to ROC analysis. Pattern Recognition Letters</w:t>
      </w:r>
      <w:r w:rsidRPr="00C75368">
        <w:rPr>
          <w:lang w:bidi="hi-IN"/>
        </w:rPr>
        <w:t>, 27(8), pp.861-874.</w:t>
      </w:r>
    </w:p>
    <w:p w14:paraId="30EE1D65" w14:textId="77777777" w:rsidR="0033798E" w:rsidRPr="00C75368" w:rsidRDefault="0033798E" w:rsidP="00403875">
      <w:pPr>
        <w:autoSpaceDE w:val="0"/>
        <w:ind w:firstLine="0"/>
        <w:jc w:val="left"/>
        <w:rPr>
          <w:lang w:bidi="hi-IN"/>
        </w:rPr>
      </w:pPr>
    </w:p>
    <w:p w14:paraId="2C5846C1" w14:textId="08D40366" w:rsidR="0033798E" w:rsidRPr="00C75368" w:rsidRDefault="0033798E" w:rsidP="00403875">
      <w:pPr>
        <w:autoSpaceDE w:val="0"/>
        <w:ind w:firstLine="0"/>
        <w:jc w:val="left"/>
        <w:rPr>
          <w:lang w:bidi="hi-IN"/>
        </w:rPr>
      </w:pPr>
      <w:r w:rsidRPr="00C75368">
        <w:rPr>
          <w:lang w:bidi="hi-IN"/>
        </w:rPr>
        <w:t xml:space="preserve">Jeni, L. A., Cohn, J. F., &amp; Torre, F. D. L. (2013). </w:t>
      </w:r>
      <w:r w:rsidRPr="00C75368">
        <w:rPr>
          <w:i/>
          <w:lang w:bidi="hi-IN"/>
        </w:rPr>
        <w:t>Facing Imbalanced Data--Recommendations for the Use of Performance Metrics</w:t>
      </w:r>
      <w:r w:rsidRPr="00C75368">
        <w:rPr>
          <w:lang w:bidi="hi-IN"/>
        </w:rPr>
        <w:t>. 2013 Humaine Association Conference on Affective Computing and Intelligent Interaction.</w:t>
      </w:r>
    </w:p>
    <w:p w14:paraId="7D92442B" w14:textId="77777777" w:rsidR="009B47DF" w:rsidRPr="00C75368" w:rsidRDefault="009B47DF" w:rsidP="00403875">
      <w:pPr>
        <w:autoSpaceDE w:val="0"/>
        <w:ind w:firstLine="0"/>
        <w:jc w:val="left"/>
        <w:rPr>
          <w:lang w:bidi="hi-IN"/>
        </w:rPr>
      </w:pPr>
    </w:p>
    <w:p w14:paraId="19481675" w14:textId="2F03ABD2" w:rsidR="009B47DF" w:rsidRPr="00C75368" w:rsidRDefault="009B47DF" w:rsidP="009B47DF">
      <w:pPr>
        <w:autoSpaceDE w:val="0"/>
        <w:ind w:firstLine="0"/>
        <w:jc w:val="left"/>
        <w:rPr>
          <w:lang w:bidi="hi-IN"/>
        </w:rPr>
      </w:pPr>
      <w:r w:rsidRPr="00C75368">
        <w:rPr>
          <w:lang w:bidi="hi-IN"/>
        </w:rPr>
        <w:t xml:space="preserve">Rosenthal, Sara, Noura </w:t>
      </w:r>
      <w:r w:rsidR="00B73195">
        <w:rPr>
          <w:rFonts w:hint="eastAsia"/>
          <w:lang w:bidi="hi-IN"/>
        </w:rPr>
        <w:t>F.</w:t>
      </w:r>
      <w:r w:rsidRPr="00C75368">
        <w:rPr>
          <w:lang w:bidi="hi-IN"/>
        </w:rPr>
        <w:t>, and Preslav N</w:t>
      </w:r>
      <w:r w:rsidR="00B73195">
        <w:rPr>
          <w:rFonts w:hint="eastAsia"/>
          <w:lang w:bidi="hi-IN"/>
        </w:rPr>
        <w:t>.</w:t>
      </w:r>
      <w:r w:rsidRPr="00C75368">
        <w:rPr>
          <w:lang w:bidi="hi-IN"/>
        </w:rPr>
        <w:t xml:space="preserve"> (2017). SemEval-2017 </w:t>
      </w:r>
      <w:r w:rsidR="008879FD">
        <w:rPr>
          <w:i/>
          <w:lang w:bidi="hi-IN"/>
        </w:rPr>
        <w:t>Task 4: Senti</w:t>
      </w:r>
      <w:r w:rsidRPr="00C75368">
        <w:rPr>
          <w:i/>
          <w:lang w:bidi="hi-IN"/>
        </w:rPr>
        <w:t>ment Analysis in Twitter.</w:t>
      </w:r>
      <w:r w:rsidRPr="00C75368">
        <w:rPr>
          <w:lang w:bidi="hi-IN"/>
        </w:rPr>
        <w:t xml:space="preserve"> In Proceedings of the 11th International Workshop on Semantic Evaluation (SemEval ’17). Vancouver, Canada.</w:t>
      </w:r>
    </w:p>
    <w:p w14:paraId="23F5EC48" w14:textId="77777777" w:rsidR="002D7701" w:rsidRPr="00C75368" w:rsidRDefault="002D7701" w:rsidP="00403875">
      <w:pPr>
        <w:autoSpaceDE w:val="0"/>
        <w:ind w:firstLine="0"/>
        <w:jc w:val="left"/>
        <w:rPr>
          <w:lang w:bidi="hi-IN"/>
        </w:rPr>
      </w:pPr>
    </w:p>
    <w:p w14:paraId="2FAE608B" w14:textId="77777777" w:rsidR="002D7701" w:rsidRPr="002D7701" w:rsidRDefault="002D7701" w:rsidP="002D7701">
      <w:pPr>
        <w:widowControl/>
        <w:autoSpaceDN/>
        <w:adjustRightInd/>
        <w:ind w:firstLine="0"/>
        <w:jc w:val="left"/>
        <w:rPr>
          <w:rFonts w:eastAsia="Times New Roman"/>
          <w:kern w:val="0"/>
        </w:rPr>
      </w:pPr>
      <w:r w:rsidRPr="00C75368">
        <w:rPr>
          <w:rFonts w:eastAsia="Times New Roman"/>
          <w:kern w:val="0"/>
        </w:rPr>
        <w:t xml:space="preserve">Shirbhate, A. and Deshmukh, S. (2016). </w:t>
      </w:r>
      <w:r w:rsidRPr="00C75368">
        <w:rPr>
          <w:rFonts w:eastAsia="Times New Roman"/>
          <w:i/>
          <w:kern w:val="0"/>
        </w:rPr>
        <w:t>Feature Extraction for Sentiment Classification on Twitter Data</w:t>
      </w:r>
      <w:r w:rsidRPr="00C75368">
        <w:rPr>
          <w:rFonts w:eastAsia="Times New Roman"/>
          <w:kern w:val="0"/>
        </w:rPr>
        <w:t xml:space="preserve">. </w:t>
      </w:r>
      <w:r w:rsidRPr="00C75368">
        <w:rPr>
          <w:rFonts w:eastAsia="Times New Roman"/>
          <w:i/>
          <w:iCs/>
          <w:kern w:val="0"/>
        </w:rPr>
        <w:t>International Journal of Science and Research (IJSR)</w:t>
      </w:r>
      <w:r w:rsidRPr="00C75368">
        <w:rPr>
          <w:rFonts w:eastAsia="Times New Roman"/>
          <w:kern w:val="0"/>
        </w:rPr>
        <w:t>, 5(2), pp.2183-2189.</w:t>
      </w:r>
    </w:p>
    <w:p w14:paraId="6B1C632C" w14:textId="77777777" w:rsidR="009B47DF" w:rsidRPr="00C75368" w:rsidRDefault="009B47DF" w:rsidP="009B47DF">
      <w:pPr>
        <w:autoSpaceDE w:val="0"/>
        <w:ind w:firstLine="0"/>
        <w:jc w:val="left"/>
        <w:rPr>
          <w:lang w:bidi="hi-IN"/>
        </w:rPr>
      </w:pPr>
    </w:p>
    <w:p w14:paraId="3B158DD7" w14:textId="77777777" w:rsidR="009B47DF" w:rsidRPr="00C75368" w:rsidRDefault="009B47DF" w:rsidP="009B47DF">
      <w:pPr>
        <w:autoSpaceDE w:val="0"/>
        <w:ind w:firstLine="0"/>
        <w:jc w:val="left"/>
        <w:rPr>
          <w:lang w:bidi="hi-IN"/>
        </w:rPr>
      </w:pPr>
      <w:r w:rsidRPr="00C75368">
        <w:rPr>
          <w:lang w:bidi="hi-IN"/>
        </w:rPr>
        <w:t xml:space="preserve">Tan, P., K. V, &amp; S, M (2006), </w:t>
      </w:r>
      <w:r w:rsidRPr="00C75368">
        <w:rPr>
          <w:i/>
          <w:lang w:bidi="hi-IN"/>
        </w:rPr>
        <w:t>Introduction to data mining</w:t>
      </w:r>
      <w:r w:rsidRPr="00C75368">
        <w:rPr>
          <w:lang w:bidi="hi-IN"/>
        </w:rPr>
        <w:t>, 1st ed, Pearson Addison Wesley, Boston</w:t>
      </w:r>
    </w:p>
    <w:p w14:paraId="58224A09" w14:textId="3A941916" w:rsidR="008707E6" w:rsidRDefault="008707E6" w:rsidP="008707E6">
      <w:pPr>
        <w:autoSpaceDE w:val="0"/>
        <w:ind w:firstLine="0"/>
        <w:jc w:val="left"/>
        <w:rPr>
          <w:szCs w:val="24"/>
          <w:lang w:bidi="hi-IN"/>
        </w:rPr>
      </w:pPr>
    </w:p>
    <w:p w14:paraId="7E53B073" w14:textId="2DB26B12" w:rsidR="00693F82" w:rsidRPr="00C75368" w:rsidRDefault="00693F82" w:rsidP="008707E6">
      <w:pPr>
        <w:autoSpaceDE w:val="0"/>
        <w:ind w:firstLine="0"/>
        <w:jc w:val="left"/>
        <w:rPr>
          <w:szCs w:val="24"/>
          <w:lang w:bidi="hi-IN"/>
        </w:rPr>
      </w:pPr>
      <w:r w:rsidRPr="00693F82">
        <w:rPr>
          <w:szCs w:val="24"/>
          <w:lang w:bidi="hi-IN"/>
        </w:rPr>
        <w:t xml:space="preserve">Pawar, K., Shrishrimal, P. and Deshmukh, R. (2015). </w:t>
      </w:r>
      <w:r w:rsidRPr="003C0E6C">
        <w:rPr>
          <w:i/>
          <w:szCs w:val="24"/>
          <w:lang w:bidi="hi-IN"/>
        </w:rPr>
        <w:t>Twitter Sentiment Analysis: A Review</w:t>
      </w:r>
      <w:r w:rsidRPr="00693F82">
        <w:rPr>
          <w:szCs w:val="24"/>
          <w:lang w:bidi="hi-IN"/>
        </w:rPr>
        <w:t>. International Journal of Scientific &amp; Engineering Research.</w:t>
      </w:r>
    </w:p>
    <w:sectPr w:rsidR="00693F82" w:rsidRPr="00C75368">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2E7B2" w14:textId="77777777" w:rsidR="00FD3908" w:rsidRDefault="00FD3908">
      <w:r>
        <w:separator/>
      </w:r>
    </w:p>
  </w:endnote>
  <w:endnote w:type="continuationSeparator" w:id="0">
    <w:p w14:paraId="0CBD3AF8" w14:textId="77777777" w:rsidR="00FD3908" w:rsidRDefault="00FD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5662E" w14:textId="77777777" w:rsidR="00FD3908" w:rsidRDefault="00FD3908">
      <w:r>
        <w:separator/>
      </w:r>
    </w:p>
  </w:footnote>
  <w:footnote w:type="continuationSeparator" w:id="0">
    <w:p w14:paraId="41313424" w14:textId="77777777" w:rsidR="00FD3908" w:rsidRDefault="00FD39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06CE"/>
    <w:rsid w:val="00021A4E"/>
    <w:rsid w:val="00045A13"/>
    <w:rsid w:val="00060D5D"/>
    <w:rsid w:val="0008118E"/>
    <w:rsid w:val="00090342"/>
    <w:rsid w:val="000D30DD"/>
    <w:rsid w:val="000D5002"/>
    <w:rsid w:val="000D5DAA"/>
    <w:rsid w:val="000E4830"/>
    <w:rsid w:val="00101794"/>
    <w:rsid w:val="001049F1"/>
    <w:rsid w:val="001136E9"/>
    <w:rsid w:val="00115820"/>
    <w:rsid w:val="00115B40"/>
    <w:rsid w:val="00130620"/>
    <w:rsid w:val="00136460"/>
    <w:rsid w:val="00165631"/>
    <w:rsid w:val="00187A69"/>
    <w:rsid w:val="00192EEC"/>
    <w:rsid w:val="00195E78"/>
    <w:rsid w:val="001A54D4"/>
    <w:rsid w:val="001B2D23"/>
    <w:rsid w:val="001F121F"/>
    <w:rsid w:val="001F7B6A"/>
    <w:rsid w:val="00206DC5"/>
    <w:rsid w:val="0021558F"/>
    <w:rsid w:val="00237E2B"/>
    <w:rsid w:val="00254A03"/>
    <w:rsid w:val="002809B1"/>
    <w:rsid w:val="00290D94"/>
    <w:rsid w:val="002C2B7A"/>
    <w:rsid w:val="002C3685"/>
    <w:rsid w:val="002D4D5B"/>
    <w:rsid w:val="002D7701"/>
    <w:rsid w:val="00306E4A"/>
    <w:rsid w:val="003222ED"/>
    <w:rsid w:val="0033798E"/>
    <w:rsid w:val="00337B78"/>
    <w:rsid w:val="00340191"/>
    <w:rsid w:val="0034364E"/>
    <w:rsid w:val="00363EC7"/>
    <w:rsid w:val="0037557C"/>
    <w:rsid w:val="003853F1"/>
    <w:rsid w:val="003B152B"/>
    <w:rsid w:val="003B58C6"/>
    <w:rsid w:val="003C0E6C"/>
    <w:rsid w:val="003C1D87"/>
    <w:rsid w:val="003C5FD9"/>
    <w:rsid w:val="003C6CDC"/>
    <w:rsid w:val="00403875"/>
    <w:rsid w:val="00427CEB"/>
    <w:rsid w:val="00430B9D"/>
    <w:rsid w:val="00442979"/>
    <w:rsid w:val="00443B43"/>
    <w:rsid w:val="004442B0"/>
    <w:rsid w:val="0044487C"/>
    <w:rsid w:val="00466F87"/>
    <w:rsid w:val="0047471B"/>
    <w:rsid w:val="00487795"/>
    <w:rsid w:val="004E497A"/>
    <w:rsid w:val="004F019B"/>
    <w:rsid w:val="00513FAE"/>
    <w:rsid w:val="00524C06"/>
    <w:rsid w:val="005311D0"/>
    <w:rsid w:val="00557B90"/>
    <w:rsid w:val="00560528"/>
    <w:rsid w:val="0056698E"/>
    <w:rsid w:val="005A22A2"/>
    <w:rsid w:val="005A4C5D"/>
    <w:rsid w:val="005A6640"/>
    <w:rsid w:val="005B1C56"/>
    <w:rsid w:val="005B2399"/>
    <w:rsid w:val="005E3077"/>
    <w:rsid w:val="006150F1"/>
    <w:rsid w:val="00626FC7"/>
    <w:rsid w:val="00647303"/>
    <w:rsid w:val="00656B81"/>
    <w:rsid w:val="00665AFD"/>
    <w:rsid w:val="00666FB0"/>
    <w:rsid w:val="00674BFF"/>
    <w:rsid w:val="006821CA"/>
    <w:rsid w:val="00687618"/>
    <w:rsid w:val="00692ED6"/>
    <w:rsid w:val="00693F82"/>
    <w:rsid w:val="006A56AF"/>
    <w:rsid w:val="006A7E56"/>
    <w:rsid w:val="006C17AC"/>
    <w:rsid w:val="006C17CD"/>
    <w:rsid w:val="006F18E3"/>
    <w:rsid w:val="006F5A25"/>
    <w:rsid w:val="0070542F"/>
    <w:rsid w:val="0071483A"/>
    <w:rsid w:val="00735DD7"/>
    <w:rsid w:val="00746DEA"/>
    <w:rsid w:val="007611C6"/>
    <w:rsid w:val="00762D98"/>
    <w:rsid w:val="00780C07"/>
    <w:rsid w:val="007D2D47"/>
    <w:rsid w:val="007E349F"/>
    <w:rsid w:val="007E6B42"/>
    <w:rsid w:val="0081075B"/>
    <w:rsid w:val="00812295"/>
    <w:rsid w:val="00814DE7"/>
    <w:rsid w:val="008301C1"/>
    <w:rsid w:val="0084160D"/>
    <w:rsid w:val="00861381"/>
    <w:rsid w:val="00865DD1"/>
    <w:rsid w:val="008707E6"/>
    <w:rsid w:val="00877FC7"/>
    <w:rsid w:val="008879FD"/>
    <w:rsid w:val="0089578A"/>
    <w:rsid w:val="008A4849"/>
    <w:rsid w:val="008B135C"/>
    <w:rsid w:val="008B3121"/>
    <w:rsid w:val="008B54DD"/>
    <w:rsid w:val="008C0D75"/>
    <w:rsid w:val="008C6E17"/>
    <w:rsid w:val="008E35DA"/>
    <w:rsid w:val="008E5E5B"/>
    <w:rsid w:val="008F3E5E"/>
    <w:rsid w:val="008F6433"/>
    <w:rsid w:val="0091381C"/>
    <w:rsid w:val="00913A86"/>
    <w:rsid w:val="00915BE1"/>
    <w:rsid w:val="00921FEB"/>
    <w:rsid w:val="0093608D"/>
    <w:rsid w:val="0094054B"/>
    <w:rsid w:val="00966271"/>
    <w:rsid w:val="00967E9D"/>
    <w:rsid w:val="00970549"/>
    <w:rsid w:val="00982161"/>
    <w:rsid w:val="009847B8"/>
    <w:rsid w:val="00996F49"/>
    <w:rsid w:val="009A009D"/>
    <w:rsid w:val="009A775F"/>
    <w:rsid w:val="009B47DF"/>
    <w:rsid w:val="009C326E"/>
    <w:rsid w:val="00A00C6D"/>
    <w:rsid w:val="00A327CF"/>
    <w:rsid w:val="00A3527B"/>
    <w:rsid w:val="00A50AEC"/>
    <w:rsid w:val="00A71BF6"/>
    <w:rsid w:val="00A71DB3"/>
    <w:rsid w:val="00A73F4A"/>
    <w:rsid w:val="00A9135A"/>
    <w:rsid w:val="00A96E8F"/>
    <w:rsid w:val="00AA3486"/>
    <w:rsid w:val="00AD076D"/>
    <w:rsid w:val="00AE37A4"/>
    <w:rsid w:val="00B0080A"/>
    <w:rsid w:val="00B00F90"/>
    <w:rsid w:val="00B13B1B"/>
    <w:rsid w:val="00B56612"/>
    <w:rsid w:val="00B675BA"/>
    <w:rsid w:val="00B73195"/>
    <w:rsid w:val="00B8556D"/>
    <w:rsid w:val="00B9264D"/>
    <w:rsid w:val="00B95342"/>
    <w:rsid w:val="00BA62FA"/>
    <w:rsid w:val="00BC50DC"/>
    <w:rsid w:val="00BD4457"/>
    <w:rsid w:val="00BD7858"/>
    <w:rsid w:val="00C06B3C"/>
    <w:rsid w:val="00C146A7"/>
    <w:rsid w:val="00C21832"/>
    <w:rsid w:val="00C30FA3"/>
    <w:rsid w:val="00C32A87"/>
    <w:rsid w:val="00C509FB"/>
    <w:rsid w:val="00C64CA9"/>
    <w:rsid w:val="00C75368"/>
    <w:rsid w:val="00C8546C"/>
    <w:rsid w:val="00CB0FD4"/>
    <w:rsid w:val="00CB4583"/>
    <w:rsid w:val="00CB5C7A"/>
    <w:rsid w:val="00CC04D7"/>
    <w:rsid w:val="00CC397A"/>
    <w:rsid w:val="00CF234B"/>
    <w:rsid w:val="00D00109"/>
    <w:rsid w:val="00D35F72"/>
    <w:rsid w:val="00D40114"/>
    <w:rsid w:val="00D42DC5"/>
    <w:rsid w:val="00D617C5"/>
    <w:rsid w:val="00D63030"/>
    <w:rsid w:val="00D63644"/>
    <w:rsid w:val="00D646D8"/>
    <w:rsid w:val="00D71E62"/>
    <w:rsid w:val="00D9582D"/>
    <w:rsid w:val="00DA1117"/>
    <w:rsid w:val="00DA6448"/>
    <w:rsid w:val="00DC2A3F"/>
    <w:rsid w:val="00DE49EF"/>
    <w:rsid w:val="00DF3660"/>
    <w:rsid w:val="00E15682"/>
    <w:rsid w:val="00E1697D"/>
    <w:rsid w:val="00E17E0C"/>
    <w:rsid w:val="00E3442C"/>
    <w:rsid w:val="00E348B4"/>
    <w:rsid w:val="00E570E8"/>
    <w:rsid w:val="00E63D31"/>
    <w:rsid w:val="00E67F08"/>
    <w:rsid w:val="00E76E3F"/>
    <w:rsid w:val="00E77460"/>
    <w:rsid w:val="00E77BEB"/>
    <w:rsid w:val="00E83653"/>
    <w:rsid w:val="00EA15C8"/>
    <w:rsid w:val="00EA5FC4"/>
    <w:rsid w:val="00EB173C"/>
    <w:rsid w:val="00EB657A"/>
    <w:rsid w:val="00ED1F06"/>
    <w:rsid w:val="00ED7B7D"/>
    <w:rsid w:val="00EE0724"/>
    <w:rsid w:val="00EE272B"/>
    <w:rsid w:val="00F118D2"/>
    <w:rsid w:val="00F34B54"/>
    <w:rsid w:val="00F5016B"/>
    <w:rsid w:val="00F51165"/>
    <w:rsid w:val="00F60A44"/>
    <w:rsid w:val="00F70F9D"/>
    <w:rsid w:val="00FA2C44"/>
    <w:rsid w:val="00FA7573"/>
    <w:rsid w:val="00FC0B5A"/>
    <w:rsid w:val="00FC55D0"/>
    <w:rsid w:val="00FC6D69"/>
    <w:rsid w:val="00FD3908"/>
    <w:rsid w:val="00FE3309"/>
    <w:rsid w:val="00FF47CD"/>
    <w:rsid w:val="00FF4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DefaultParagraphFont"/>
    <w:rsid w:val="002D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4852">
      <w:bodyDiv w:val="1"/>
      <w:marLeft w:val="0"/>
      <w:marRight w:val="0"/>
      <w:marTop w:val="0"/>
      <w:marBottom w:val="0"/>
      <w:divBdr>
        <w:top w:val="none" w:sz="0" w:space="0" w:color="auto"/>
        <w:left w:val="none" w:sz="0" w:space="0" w:color="auto"/>
        <w:bottom w:val="none" w:sz="0" w:space="0" w:color="auto"/>
        <w:right w:val="none" w:sz="0" w:space="0" w:color="auto"/>
      </w:divBdr>
    </w:div>
    <w:div w:id="511840625">
      <w:bodyDiv w:val="1"/>
      <w:marLeft w:val="0"/>
      <w:marRight w:val="0"/>
      <w:marTop w:val="0"/>
      <w:marBottom w:val="0"/>
      <w:divBdr>
        <w:top w:val="none" w:sz="0" w:space="0" w:color="auto"/>
        <w:left w:val="none" w:sz="0" w:space="0" w:color="auto"/>
        <w:bottom w:val="none" w:sz="0" w:space="0" w:color="auto"/>
        <w:right w:val="none" w:sz="0" w:space="0" w:color="auto"/>
      </w:divBdr>
    </w:div>
    <w:div w:id="525869770">
      <w:bodyDiv w:val="1"/>
      <w:marLeft w:val="0"/>
      <w:marRight w:val="0"/>
      <w:marTop w:val="0"/>
      <w:marBottom w:val="0"/>
      <w:divBdr>
        <w:top w:val="none" w:sz="0" w:space="0" w:color="auto"/>
        <w:left w:val="none" w:sz="0" w:space="0" w:color="auto"/>
        <w:bottom w:val="none" w:sz="0" w:space="0" w:color="auto"/>
        <w:right w:val="none" w:sz="0" w:space="0" w:color="auto"/>
      </w:divBdr>
    </w:div>
    <w:div w:id="704137712">
      <w:bodyDiv w:val="1"/>
      <w:marLeft w:val="0"/>
      <w:marRight w:val="0"/>
      <w:marTop w:val="0"/>
      <w:marBottom w:val="0"/>
      <w:divBdr>
        <w:top w:val="none" w:sz="0" w:space="0" w:color="auto"/>
        <w:left w:val="none" w:sz="0" w:space="0" w:color="auto"/>
        <w:bottom w:val="none" w:sz="0" w:space="0" w:color="auto"/>
        <w:right w:val="none" w:sz="0" w:space="0" w:color="auto"/>
      </w:divBdr>
    </w:div>
    <w:div w:id="1504206216">
      <w:bodyDiv w:val="1"/>
      <w:marLeft w:val="0"/>
      <w:marRight w:val="0"/>
      <w:marTop w:val="0"/>
      <w:marBottom w:val="0"/>
      <w:divBdr>
        <w:top w:val="none" w:sz="0" w:space="0" w:color="auto"/>
        <w:left w:val="none" w:sz="0" w:space="0" w:color="auto"/>
        <w:bottom w:val="none" w:sz="0" w:space="0" w:color="auto"/>
        <w:right w:val="none" w:sz="0" w:space="0" w:color="auto"/>
      </w:divBdr>
    </w:div>
    <w:div w:id="1587299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tiff"/><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83133A-0CAB-9B46-93C4-F6E3EF01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42</TotalTime>
  <Pages>4</Pages>
  <Words>1538</Words>
  <Characters>8768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This report is written for the second project of the subject knowledge technolog</vt:lpstr>
      <vt:lpstr>2. Background</vt:lpstr>
      <vt:lpstr>    2.1 Related Work</vt:lpstr>
      <vt:lpstr>    2.2 Dataset</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64</cp:revision>
  <cp:lastPrinted>2017-05-21T07:12:00Z</cp:lastPrinted>
  <dcterms:created xsi:type="dcterms:W3CDTF">2017-05-21T07:12:00Z</dcterms:created>
  <dcterms:modified xsi:type="dcterms:W3CDTF">2017-05-21T14:33:00Z</dcterms:modified>
</cp:coreProperties>
</file>